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8928"/>
      </w:tblGrid>
      <w:tr w:rsidR="001B255B" w:rsidRPr="00C0322A" w:rsidTr="00DE2C75">
        <w:trPr>
          <w:trHeight w:hRule="exact" w:val="964"/>
          <w:jc w:val="center"/>
        </w:trPr>
        <w:tc>
          <w:tcPr>
            <w:tcW w:w="8928" w:type="dxa"/>
          </w:tcPr>
          <w:p w:rsidR="001B255B" w:rsidRPr="00C0322A" w:rsidRDefault="001B255B" w:rsidP="00BC0465">
            <w:pPr>
              <w:pStyle w:val="FrontmatterText2"/>
            </w:pPr>
            <w:bookmarkStart w:id="0" w:name="_Toc412287571"/>
            <w:bookmarkStart w:id="1" w:name="_Toc412357522"/>
            <w:bookmarkStart w:id="2" w:name="_Toc469883673"/>
            <w:bookmarkStart w:id="3" w:name="_GoBack"/>
            <w:bookmarkEnd w:id="3"/>
          </w:p>
        </w:tc>
      </w:tr>
      <w:tr w:rsidR="001B255B" w:rsidRPr="00C0322A" w:rsidTr="00DE2C75">
        <w:trPr>
          <w:trHeight w:hRule="exact" w:val="2342"/>
          <w:jc w:val="center"/>
        </w:trPr>
        <w:tc>
          <w:tcPr>
            <w:tcW w:w="8928" w:type="dxa"/>
          </w:tcPr>
          <w:p w:rsidR="001B255B" w:rsidRPr="00C0322A" w:rsidRDefault="00115C8F" w:rsidP="00BC0465">
            <w:pPr>
              <w:pStyle w:val="FrontmatterText2"/>
            </w:pPr>
            <w:r>
              <w:rPr>
                <w:noProof/>
                <w:lang w:val="is-IS" w:eastAsia="is-IS"/>
              </w:rPr>
              <w:drawing>
                <wp:inline distT="0" distB="0" distL="0" distR="0" wp14:anchorId="0EADB551" wp14:editId="3911949B">
                  <wp:extent cx="1498354" cy="1481455"/>
                  <wp:effectExtent l="0" t="0" r="6985" b="4445"/>
                  <wp:docPr id="14" name="Picture 14" descr="C:\Users\gfu\AppData\Local\Microsoft\Windows\INetCache\Content.Word\pallas_athena_posi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fu\AppData\Local\Microsoft\Windows\INetCache\Content.Word\pallas_athena_positi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474" cy="1503325"/>
                          </a:xfrm>
                          <a:prstGeom prst="rect">
                            <a:avLst/>
                          </a:prstGeom>
                          <a:noFill/>
                          <a:ln>
                            <a:noFill/>
                          </a:ln>
                        </pic:spPr>
                      </pic:pic>
                    </a:graphicData>
                  </a:graphic>
                </wp:inline>
              </w:drawing>
            </w:r>
          </w:p>
        </w:tc>
      </w:tr>
      <w:tr w:rsidR="001B255B" w:rsidRPr="00C0322A" w:rsidTr="00DE2C75">
        <w:trPr>
          <w:trHeight w:hRule="exact" w:val="1701"/>
          <w:jc w:val="center"/>
        </w:trPr>
        <w:tc>
          <w:tcPr>
            <w:tcW w:w="8928" w:type="dxa"/>
          </w:tcPr>
          <w:p w:rsidR="001B255B" w:rsidRPr="00C0322A" w:rsidRDefault="001B255B" w:rsidP="00BC0465">
            <w:pPr>
              <w:pStyle w:val="FrontmatterText2"/>
              <w:rPr>
                <w:rFonts w:ascii="Arial" w:hAnsi="Arial"/>
              </w:rPr>
            </w:pPr>
          </w:p>
        </w:tc>
      </w:tr>
    </w:tbl>
    <w:p w:rsidR="002B6434" w:rsidRPr="00C0322A" w:rsidRDefault="009C0DE8" w:rsidP="008B5BB9">
      <w:pPr>
        <w:pStyle w:val="FrontmatterTitle"/>
      </w:pPr>
      <w:r w:rsidRPr="00C0322A">
        <w:t>XX</w:t>
      </w:r>
      <w:r w:rsidR="00F6730B" w:rsidRPr="00C0322A">
        <w:t>Title</w:t>
      </w:r>
    </w:p>
    <w:p w:rsidR="002B6434" w:rsidRPr="00C0322A" w:rsidRDefault="002B6434" w:rsidP="008B5BB9">
      <w:pPr>
        <w:pStyle w:val="FrontmatterText1"/>
      </w:pPr>
    </w:p>
    <w:p w:rsidR="002B6434" w:rsidRPr="00C0322A" w:rsidRDefault="002B6434" w:rsidP="008B5BB9">
      <w:pPr>
        <w:pStyle w:val="FrontmatterText1"/>
      </w:pPr>
    </w:p>
    <w:p w:rsidR="00576D59" w:rsidRPr="00C0322A" w:rsidRDefault="00576D59" w:rsidP="008B5BB9">
      <w:pPr>
        <w:pStyle w:val="FrontmatterText1"/>
      </w:pPr>
    </w:p>
    <w:p w:rsidR="009C0DE8" w:rsidRPr="00C0322A" w:rsidRDefault="009C0DE8" w:rsidP="008B5BB9">
      <w:pPr>
        <w:pStyle w:val="FrontmatterText1"/>
      </w:pPr>
    </w:p>
    <w:p w:rsidR="009C0DE8" w:rsidRPr="00C0322A" w:rsidRDefault="009C0DE8" w:rsidP="008B5BB9">
      <w:pPr>
        <w:pStyle w:val="FrontmatterText1"/>
      </w:pPr>
    </w:p>
    <w:p w:rsidR="00576D59" w:rsidRPr="00C0322A" w:rsidRDefault="00576D59" w:rsidP="008B5BB9">
      <w:pPr>
        <w:pStyle w:val="FrontmatterText1"/>
      </w:pPr>
    </w:p>
    <w:p w:rsidR="001B255B" w:rsidRPr="00C0322A" w:rsidRDefault="001B255B" w:rsidP="008B5BB9">
      <w:pPr>
        <w:pStyle w:val="FrontmatterText1"/>
      </w:pPr>
    </w:p>
    <w:p w:rsidR="001B255B" w:rsidRPr="00C0322A" w:rsidRDefault="001B255B" w:rsidP="008B5BB9">
      <w:pPr>
        <w:pStyle w:val="FrontmatterText1"/>
      </w:pPr>
    </w:p>
    <w:p w:rsidR="00AB26E3" w:rsidRPr="00C0322A" w:rsidRDefault="00AB26E3" w:rsidP="008B5BB9">
      <w:pPr>
        <w:pStyle w:val="FrontmatterText1"/>
      </w:pPr>
    </w:p>
    <w:p w:rsidR="00AB26E3" w:rsidRPr="00C0322A" w:rsidRDefault="00AB26E3" w:rsidP="008B5BB9">
      <w:pPr>
        <w:pStyle w:val="FrontmatterText1"/>
      </w:pPr>
    </w:p>
    <w:p w:rsidR="002B6434" w:rsidRPr="00C0322A" w:rsidRDefault="002B6434" w:rsidP="008B5BB9">
      <w:pPr>
        <w:pStyle w:val="FrontmatterText1"/>
        <w:rPr>
          <w:szCs w:val="28"/>
        </w:rPr>
      </w:pPr>
    </w:p>
    <w:p w:rsidR="0014700C" w:rsidRPr="00C0322A" w:rsidRDefault="0014700C" w:rsidP="008B5BB9">
      <w:pPr>
        <w:pStyle w:val="FrontmatterText1"/>
        <w:rPr>
          <w:szCs w:val="28"/>
        </w:rPr>
      </w:pPr>
    </w:p>
    <w:p w:rsidR="009C0DE8" w:rsidRPr="00C0322A" w:rsidRDefault="00776267" w:rsidP="001B255B">
      <w:pPr>
        <w:pStyle w:val="FrontmatterText1"/>
        <w:spacing w:after="851"/>
      </w:pPr>
      <w:r w:rsidRPr="00C0322A">
        <w:rPr>
          <w:szCs w:val="28"/>
        </w:rPr>
        <w:t>X</w:t>
      </w:r>
      <w:r w:rsidR="00F6730B" w:rsidRPr="00C0322A">
        <w:rPr>
          <w:szCs w:val="28"/>
        </w:rPr>
        <w:t>XAuthor name</w:t>
      </w:r>
    </w:p>
    <w:p w:rsidR="009C0DE8" w:rsidRPr="00C0322A" w:rsidRDefault="009C0DE8" w:rsidP="008B5BB9">
      <w:pPr>
        <w:pStyle w:val="FrontmatterText1"/>
      </w:pPr>
    </w:p>
    <w:p w:rsidR="009C0DE8" w:rsidRPr="00C0322A" w:rsidRDefault="009C0DE8" w:rsidP="008B5BB9">
      <w:pPr>
        <w:pStyle w:val="FrontmatterText1"/>
      </w:pPr>
    </w:p>
    <w:p w:rsidR="009C0DE8" w:rsidRPr="00C0322A" w:rsidRDefault="009C0DE8" w:rsidP="008B5BB9">
      <w:pPr>
        <w:pStyle w:val="FrontmatterText1"/>
      </w:pPr>
    </w:p>
    <w:p w:rsidR="009C0DE8" w:rsidRPr="00C0322A" w:rsidRDefault="00D2506C" w:rsidP="008B5BB9">
      <w:pPr>
        <w:pStyle w:val="FrontmatterText1"/>
      </w:pPr>
      <w:r w:rsidRPr="00C0322A">
        <w:rPr>
          <w:noProof/>
          <w:lang w:val="is-IS" w:eastAsia="is-IS"/>
        </w:rPr>
        <mc:AlternateContent>
          <mc:Choice Requires="wps">
            <w:drawing>
              <wp:anchor distT="0" distB="0" distL="114300" distR="114300" simplePos="0" relativeHeight="251657216" behindDoc="0" locked="0" layoutInCell="1" allowOverlap="1" wp14:anchorId="4D1AA805" wp14:editId="12AC9EBC">
                <wp:simplePos x="0" y="0"/>
                <wp:positionH relativeFrom="page">
                  <wp:posOffset>806450</wp:posOffset>
                </wp:positionH>
                <wp:positionV relativeFrom="page">
                  <wp:posOffset>9004300</wp:posOffset>
                </wp:positionV>
                <wp:extent cx="598805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800100"/>
                        </a:xfrm>
                        <a:prstGeom prst="rect">
                          <a:avLst/>
                        </a:prstGeom>
                        <a:solidFill>
                          <a:srgbClr val="EC4E2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267" w:rsidRDefault="00F6730B" w:rsidP="00776267">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 xml:space="preserve">Faculty of </w:t>
                            </w:r>
                            <w:r w:rsidR="00776267">
                              <w:rPr>
                                <w:rFonts w:ascii="Verdana" w:hAnsi="Verdana" w:cs="Arial"/>
                                <w:b/>
                                <w:color w:val="FFFFFF"/>
                                <w:sz w:val="32"/>
                                <w:szCs w:val="18"/>
                              </w:rPr>
                              <w:t>XX</w:t>
                            </w:r>
                          </w:p>
                          <w:p w:rsidR="00497AD6" w:rsidRDefault="00F6730B" w:rsidP="00776267">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University of Iceland</w:t>
                            </w:r>
                          </w:p>
                          <w:p w:rsidR="00776267" w:rsidRPr="00883FC5" w:rsidRDefault="00776267" w:rsidP="007A177D">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20XX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D1AA805" id="_x0000_t202" coordsize="21600,21600" o:spt="202" path="m,l,21600r21600,l21600,xe">
                <v:stroke joinstyle="miter"/>
                <v:path gradientshapeok="t" o:connecttype="rect"/>
              </v:shapetype>
              <v:shape id="Text Box 5" o:spid="_x0000_s1026" type="#_x0000_t202" style="position:absolute;left:0;text-align:left;margin-left:63.5pt;margin-top:709pt;width:471.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" fillcolor="#ec4e22" stroked="f">
                <v:textbox>
                  <w:txbxContent>
                    <w:p w:rsidR="00776267" w:rsidRDefault="00F6730B" w:rsidP="00776267">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 xml:space="preserve">Faculty of </w:t>
                      </w:r>
                      <w:r w:rsidR="00776267">
                        <w:rPr>
                          <w:rFonts w:ascii="Verdana" w:hAnsi="Verdana" w:cs="Arial"/>
                          <w:b/>
                          <w:color w:val="FFFFFF"/>
                          <w:sz w:val="32"/>
                          <w:szCs w:val="18"/>
                        </w:rPr>
                        <w:t>XX</w:t>
                      </w:r>
                    </w:p>
                    <w:p w:rsidR="00497AD6" w:rsidRDefault="00F6730B" w:rsidP="00776267">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University of Iceland</w:t>
                      </w:r>
                    </w:p>
                    <w:p w:rsidR="00776267" w:rsidRPr="00883FC5" w:rsidRDefault="00776267" w:rsidP="007A177D">
                      <w:pPr>
                        <w:autoSpaceDE w:val="0"/>
                        <w:autoSpaceDN w:val="0"/>
                        <w:adjustRightInd w:val="0"/>
                        <w:spacing w:after="0"/>
                        <w:jc w:val="center"/>
                        <w:rPr>
                          <w:rFonts w:ascii="Verdana" w:hAnsi="Verdana" w:cs="Arial"/>
                          <w:b/>
                          <w:color w:val="FFFFFF"/>
                          <w:sz w:val="32"/>
                          <w:szCs w:val="18"/>
                        </w:rPr>
                      </w:pPr>
                      <w:r>
                        <w:rPr>
                          <w:rFonts w:ascii="Verdana" w:hAnsi="Verdana" w:cs="Arial"/>
                          <w:b/>
                          <w:color w:val="FFFFFF"/>
                          <w:sz w:val="32"/>
                          <w:szCs w:val="18"/>
                        </w:rPr>
                        <w:t>20XX</w:t>
                      </w:r>
                    </w:p>
                  </w:txbxContent>
                </v:textbox>
                <w10:wrap anchorx="page" anchory="page"/>
              </v:shape>
            </w:pict>
          </mc:Fallback>
        </mc:AlternateContent>
      </w:r>
      <w:r w:rsidRPr="00C0322A">
        <w:rPr>
          <w:noProof/>
          <w:lang w:val="is-IS" w:eastAsia="is-IS"/>
        </w:rPr>
        <w:drawing>
          <wp:anchor distT="0" distB="0" distL="114300" distR="114300" simplePos="0" relativeHeight="251658240" behindDoc="1" locked="0" layoutInCell="1" allowOverlap="1" wp14:anchorId="035260C0" wp14:editId="0A56600C">
            <wp:simplePos x="0" y="0"/>
            <wp:positionH relativeFrom="page">
              <wp:align>inside</wp:align>
            </wp:positionH>
            <wp:positionV relativeFrom="page">
              <wp:align>bottom</wp:align>
            </wp:positionV>
            <wp:extent cx="7620000" cy="2895600"/>
            <wp:effectExtent l="0" t="0" r="0" b="0"/>
            <wp:wrapNone/>
            <wp:docPr id="27" name="Picture 1" descr="Haskolabygg_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kolabygg_logo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DE8" w:rsidRPr="00C0322A" w:rsidRDefault="009C0DE8" w:rsidP="008B5BB9">
      <w:pPr>
        <w:pStyle w:val="FrontmatterText1"/>
        <w:sectPr w:rsidR="009C0DE8" w:rsidRPr="00C0322A" w:rsidSect="00A03C3E">
          <w:footerReference w:type="even" r:id="rId10"/>
          <w:type w:val="oddPage"/>
          <w:pgSz w:w="11907" w:h="16840" w:code="9"/>
          <w:pgMar w:top="1418" w:right="1418" w:bottom="1701" w:left="1418" w:header="567" w:footer="850" w:gutter="0"/>
          <w:pgNumType w:fmt="lowerRoman" w:start="1"/>
          <w:cols w:space="720"/>
          <w:docGrid w:linePitch="326"/>
        </w:sectPr>
      </w:pPr>
    </w:p>
    <w:p w:rsidR="002B6434" w:rsidRPr="00C0322A" w:rsidRDefault="002B6434" w:rsidP="008B5BB9">
      <w:pPr>
        <w:pStyle w:val="FrontmatterText1"/>
      </w:pPr>
    </w:p>
    <w:p w:rsidR="009C0DE8" w:rsidRPr="00C0322A" w:rsidRDefault="009C0DE8" w:rsidP="008B5BB9">
      <w:pPr>
        <w:pStyle w:val="FrontmatterText1"/>
      </w:pPr>
    </w:p>
    <w:p w:rsidR="008B5BB9" w:rsidRPr="00C0322A" w:rsidRDefault="008B5BB9" w:rsidP="008B5BB9">
      <w:pPr>
        <w:pStyle w:val="FrontmatterText1"/>
      </w:pPr>
    </w:p>
    <w:p w:rsidR="00FF1AF0" w:rsidRPr="00C0322A" w:rsidRDefault="00FF1AF0" w:rsidP="008B5BB9">
      <w:pPr>
        <w:pStyle w:val="FrontmatterText1"/>
      </w:pPr>
    </w:p>
    <w:p w:rsidR="009E4F4A" w:rsidRPr="00C0322A" w:rsidRDefault="009C0DE8" w:rsidP="008B5BB9">
      <w:pPr>
        <w:pStyle w:val="FrontmatterTitle"/>
      </w:pPr>
      <w:r w:rsidRPr="00C0322A">
        <w:t>XX</w:t>
      </w:r>
      <w:r w:rsidR="00F6730B" w:rsidRPr="00C0322A">
        <w:t>Title</w:t>
      </w:r>
    </w:p>
    <w:p w:rsidR="009E4F4A" w:rsidRPr="00C0322A" w:rsidRDefault="009E4F4A" w:rsidP="008B5BB9">
      <w:pPr>
        <w:pStyle w:val="FrontmatterText1"/>
      </w:pPr>
    </w:p>
    <w:p w:rsidR="009E4F4A" w:rsidRPr="00C0322A" w:rsidRDefault="009E4F4A" w:rsidP="008B5BB9">
      <w:pPr>
        <w:pStyle w:val="FrontmatterText1"/>
      </w:pPr>
    </w:p>
    <w:p w:rsidR="008B5BB9" w:rsidRPr="00C0322A" w:rsidRDefault="008B5BB9" w:rsidP="008B5BB9">
      <w:pPr>
        <w:pStyle w:val="FrontmatterText1"/>
      </w:pPr>
    </w:p>
    <w:p w:rsidR="009E4F4A" w:rsidRPr="00C0322A" w:rsidRDefault="009E4F4A" w:rsidP="008B5BB9">
      <w:pPr>
        <w:pStyle w:val="FrontmatterText1"/>
      </w:pPr>
    </w:p>
    <w:p w:rsidR="002B6434" w:rsidRPr="00C0322A" w:rsidRDefault="00096070" w:rsidP="008B5BB9">
      <w:pPr>
        <w:pStyle w:val="FrontmatterText1"/>
      </w:pPr>
      <w:r w:rsidRPr="00C0322A">
        <w:t>XX</w:t>
      </w:r>
      <w:r w:rsidR="00F6730B" w:rsidRPr="00C0322A">
        <w:t>Author name</w:t>
      </w:r>
    </w:p>
    <w:p w:rsidR="00BD0ECE" w:rsidRPr="00C0322A" w:rsidRDefault="00BD0ECE" w:rsidP="008B5BB9">
      <w:pPr>
        <w:pStyle w:val="FrontmatterText1"/>
      </w:pPr>
    </w:p>
    <w:p w:rsidR="008B5BB9" w:rsidRPr="00C0322A" w:rsidRDefault="008B5BB9" w:rsidP="008B5BB9">
      <w:pPr>
        <w:pStyle w:val="FrontmatterText1"/>
      </w:pPr>
    </w:p>
    <w:p w:rsidR="002B6434" w:rsidRPr="00C0322A" w:rsidRDefault="002B6434" w:rsidP="008B5BB9">
      <w:pPr>
        <w:pStyle w:val="FrontmatterText1"/>
      </w:pPr>
    </w:p>
    <w:p w:rsidR="008B5BB9" w:rsidRPr="00C0322A" w:rsidRDefault="008B5BB9" w:rsidP="008B5BB9">
      <w:pPr>
        <w:pStyle w:val="FrontmatterText1"/>
      </w:pPr>
    </w:p>
    <w:p w:rsidR="00096070" w:rsidRPr="00C0322A" w:rsidRDefault="00096070" w:rsidP="008B5BB9">
      <w:pPr>
        <w:pStyle w:val="FrontmatterText1"/>
      </w:pPr>
    </w:p>
    <w:p w:rsidR="00C36ACE" w:rsidRPr="00C0322A" w:rsidRDefault="00BD0ECE" w:rsidP="008B5BB9">
      <w:pPr>
        <w:pStyle w:val="FrontmatterText2"/>
      </w:pPr>
      <w:r w:rsidRPr="00C0322A">
        <w:t xml:space="preserve">XX </w:t>
      </w:r>
      <w:r w:rsidR="00F6730B" w:rsidRPr="00C0322A">
        <w:t>ECTS thesis submitted in partial fulfillment of a</w:t>
      </w:r>
    </w:p>
    <w:p w:rsidR="002B6434" w:rsidRPr="00C0322A" w:rsidRDefault="00480424" w:rsidP="008B5BB9">
      <w:pPr>
        <w:pStyle w:val="FrontmatterText2"/>
      </w:pPr>
      <w:r w:rsidRPr="00C0322A">
        <w:rPr>
          <w:i/>
        </w:rPr>
        <w:t>M</w:t>
      </w:r>
      <w:r w:rsidR="00C36ACE" w:rsidRPr="00C0322A">
        <w:rPr>
          <w:i/>
        </w:rPr>
        <w:t>agist</w:t>
      </w:r>
      <w:r w:rsidRPr="00C0322A">
        <w:rPr>
          <w:i/>
        </w:rPr>
        <w:t>er S</w:t>
      </w:r>
      <w:r w:rsidR="00096070" w:rsidRPr="00C0322A">
        <w:rPr>
          <w:i/>
        </w:rPr>
        <w:t>cientiarum</w:t>
      </w:r>
      <w:r w:rsidR="00096070" w:rsidRPr="00C0322A">
        <w:t xml:space="preserve"> </w:t>
      </w:r>
      <w:r w:rsidR="00F6730B" w:rsidRPr="00C0322A">
        <w:t xml:space="preserve">degree in </w:t>
      </w:r>
      <w:r w:rsidR="00096070" w:rsidRPr="00C0322A">
        <w:t>XX</w:t>
      </w:r>
    </w:p>
    <w:p w:rsidR="002B6434" w:rsidRPr="00C0322A" w:rsidRDefault="002B6434" w:rsidP="008B5BB9">
      <w:pPr>
        <w:pStyle w:val="FrontmatterText2"/>
      </w:pPr>
    </w:p>
    <w:p w:rsidR="00BD0ECE" w:rsidRPr="00C0322A" w:rsidRDefault="00BD0ECE" w:rsidP="008B5BB9">
      <w:pPr>
        <w:pStyle w:val="FrontmatterText2"/>
      </w:pPr>
    </w:p>
    <w:p w:rsidR="008B5BB9" w:rsidRPr="00C0322A" w:rsidRDefault="008B5BB9" w:rsidP="008B5BB9">
      <w:pPr>
        <w:pStyle w:val="FrontmatterText2"/>
      </w:pPr>
    </w:p>
    <w:p w:rsidR="008B5BB9" w:rsidRPr="00C0322A" w:rsidRDefault="008B5BB9" w:rsidP="008B5BB9">
      <w:pPr>
        <w:pStyle w:val="FrontmatterText2"/>
      </w:pPr>
    </w:p>
    <w:p w:rsidR="002B6434" w:rsidRPr="00C0322A" w:rsidRDefault="002B6434" w:rsidP="008B5BB9">
      <w:pPr>
        <w:pStyle w:val="FrontmatterText2"/>
      </w:pPr>
    </w:p>
    <w:p w:rsidR="002B6434" w:rsidRPr="00C0322A" w:rsidRDefault="00E111A9" w:rsidP="008B5BB9">
      <w:pPr>
        <w:pStyle w:val="FrontmatterText2"/>
      </w:pPr>
      <w:r>
        <w:t>MS Committee</w:t>
      </w:r>
    </w:p>
    <w:p w:rsidR="002B6434" w:rsidRPr="00C0322A" w:rsidRDefault="00096070" w:rsidP="008B5BB9">
      <w:pPr>
        <w:pStyle w:val="FrontmatterText2"/>
      </w:pPr>
      <w:r w:rsidRPr="00C0322A">
        <w:t>XX</w:t>
      </w:r>
      <w:r w:rsidR="002B6434" w:rsidRPr="00C0322A">
        <w:t>NN</w:t>
      </w:r>
      <w:r w:rsidR="008A5FB3" w:rsidRPr="00C0322A">
        <w:t>1</w:t>
      </w:r>
    </w:p>
    <w:p w:rsidR="008A5FB3" w:rsidRPr="00C0322A" w:rsidRDefault="00096070" w:rsidP="008B5BB9">
      <w:pPr>
        <w:pStyle w:val="FrontmatterText2"/>
      </w:pPr>
      <w:r w:rsidRPr="00C0322A">
        <w:t>XX</w:t>
      </w:r>
      <w:r w:rsidR="008A5FB3" w:rsidRPr="00C0322A">
        <w:t>NN2</w:t>
      </w:r>
    </w:p>
    <w:p w:rsidR="002B6434" w:rsidRPr="00C0322A" w:rsidRDefault="002B6434" w:rsidP="008B5BB9">
      <w:pPr>
        <w:pStyle w:val="FrontmatterText2"/>
      </w:pPr>
    </w:p>
    <w:p w:rsidR="008B5BB9" w:rsidRPr="00C0322A" w:rsidRDefault="008B5BB9" w:rsidP="008B5BB9">
      <w:pPr>
        <w:pStyle w:val="FrontmatterText2"/>
      </w:pPr>
    </w:p>
    <w:p w:rsidR="002B6434" w:rsidRPr="00C0322A" w:rsidRDefault="00E745DE" w:rsidP="008B5BB9">
      <w:pPr>
        <w:pStyle w:val="FrontmatterText2"/>
      </w:pPr>
      <w:r>
        <w:t>Master’s Examiner</w:t>
      </w:r>
    </w:p>
    <w:p w:rsidR="002B6434" w:rsidRPr="00C0322A" w:rsidRDefault="00096070" w:rsidP="008B5BB9">
      <w:pPr>
        <w:pStyle w:val="FrontmatterText2"/>
      </w:pPr>
      <w:r w:rsidRPr="00C0322A">
        <w:t>XX</w:t>
      </w:r>
      <w:r w:rsidR="00C36ACE" w:rsidRPr="00C0322A">
        <w:t>NN3</w:t>
      </w:r>
    </w:p>
    <w:p w:rsidR="002B6434" w:rsidRPr="00C0322A" w:rsidRDefault="002B6434" w:rsidP="008B5BB9">
      <w:pPr>
        <w:pStyle w:val="FrontmatterText2"/>
      </w:pPr>
    </w:p>
    <w:p w:rsidR="002B6434" w:rsidRPr="00C0322A" w:rsidRDefault="002B6434" w:rsidP="008B5BB9">
      <w:pPr>
        <w:pStyle w:val="FrontmatterText2"/>
      </w:pPr>
    </w:p>
    <w:p w:rsidR="008B5BB9" w:rsidRPr="00C0322A" w:rsidRDefault="008B5BB9" w:rsidP="008B5BB9">
      <w:pPr>
        <w:pStyle w:val="FrontmatterText2"/>
      </w:pPr>
    </w:p>
    <w:p w:rsidR="008B5BB9" w:rsidRPr="00C0322A" w:rsidRDefault="008B5BB9" w:rsidP="008B5BB9">
      <w:pPr>
        <w:pStyle w:val="FrontmatterText2"/>
      </w:pPr>
    </w:p>
    <w:p w:rsidR="008B5BB9" w:rsidRPr="00C0322A" w:rsidRDefault="008B5BB9" w:rsidP="008B5BB9">
      <w:pPr>
        <w:pStyle w:val="FrontmatterText2"/>
      </w:pPr>
    </w:p>
    <w:p w:rsidR="008B5BB9" w:rsidRPr="00C0322A" w:rsidRDefault="008B5BB9" w:rsidP="008B5BB9">
      <w:pPr>
        <w:pStyle w:val="FrontmatterText2"/>
      </w:pPr>
    </w:p>
    <w:p w:rsidR="008B5BB9" w:rsidRPr="00C0322A" w:rsidRDefault="008B5BB9" w:rsidP="008B5BB9">
      <w:pPr>
        <w:pStyle w:val="FrontmatterText2"/>
      </w:pPr>
    </w:p>
    <w:p w:rsidR="008B5BB9" w:rsidRPr="00C0322A" w:rsidRDefault="008B5BB9" w:rsidP="008B5BB9">
      <w:pPr>
        <w:pStyle w:val="FrontmatterText2"/>
      </w:pPr>
    </w:p>
    <w:p w:rsidR="00096070" w:rsidRPr="00C0322A" w:rsidRDefault="00096070" w:rsidP="008B5BB9">
      <w:pPr>
        <w:pStyle w:val="FrontmatterText2"/>
      </w:pPr>
    </w:p>
    <w:p w:rsidR="00FF1AF0" w:rsidRPr="00C0322A" w:rsidRDefault="00FF1AF0" w:rsidP="008B5BB9">
      <w:pPr>
        <w:pStyle w:val="FrontmatterText2"/>
      </w:pPr>
    </w:p>
    <w:p w:rsidR="00BD0ECE" w:rsidRPr="00C0322A" w:rsidRDefault="00F6730B" w:rsidP="008B5BB9">
      <w:pPr>
        <w:pStyle w:val="FrontmatterText2"/>
      </w:pPr>
      <w:r w:rsidRPr="00C0322A">
        <w:t xml:space="preserve">Faculty of </w:t>
      </w:r>
      <w:r w:rsidR="00BD0ECE" w:rsidRPr="00C0322A">
        <w:t>XX</w:t>
      </w:r>
      <w:r w:rsidR="009E4F4A" w:rsidRPr="00C0322A">
        <w:t xml:space="preserve"> </w:t>
      </w:r>
    </w:p>
    <w:p w:rsidR="009E4F4A" w:rsidRPr="00C0322A" w:rsidRDefault="00F6730B" w:rsidP="008B5BB9">
      <w:pPr>
        <w:pStyle w:val="FrontmatterText2"/>
      </w:pPr>
      <w:smartTag w:uri="urn:schemas-microsoft-com:office:smarttags" w:element="place">
        <w:smartTag w:uri="urn:schemas-microsoft-com:office:smarttags" w:element="PlaceType">
          <w:r w:rsidRPr="00C0322A">
            <w:t>School</w:t>
          </w:r>
        </w:smartTag>
        <w:r w:rsidRPr="00C0322A">
          <w:t xml:space="preserve"> of </w:t>
        </w:r>
        <w:smartTag w:uri="urn:schemas-microsoft-com:office:smarttags" w:element="PlaceName">
          <w:r w:rsidRPr="00C0322A">
            <w:t>Engineering</w:t>
          </w:r>
        </w:smartTag>
      </w:smartTag>
      <w:r w:rsidRPr="00C0322A">
        <w:t xml:space="preserve"> and Natural Sciences</w:t>
      </w:r>
    </w:p>
    <w:p w:rsidR="009E4F4A" w:rsidRPr="00C0322A" w:rsidRDefault="00F6730B" w:rsidP="008B5BB9">
      <w:pPr>
        <w:pStyle w:val="FrontmatterText2"/>
      </w:pPr>
      <w:smartTag w:uri="urn:schemas-microsoft-com:office:smarttags" w:element="place">
        <w:smartTag w:uri="urn:schemas-microsoft-com:office:smarttags" w:element="PlaceType">
          <w:r w:rsidRPr="00C0322A">
            <w:t>University</w:t>
          </w:r>
        </w:smartTag>
        <w:r w:rsidRPr="00C0322A">
          <w:t xml:space="preserve"> of </w:t>
        </w:r>
        <w:smartTag w:uri="urn:schemas-microsoft-com:office:smarttags" w:element="PlaceName">
          <w:r w:rsidRPr="00C0322A">
            <w:t>Iceland</w:t>
          </w:r>
        </w:smartTag>
      </w:smartTag>
    </w:p>
    <w:p w:rsidR="009E4F4A" w:rsidRPr="00C0322A" w:rsidRDefault="009E4F4A" w:rsidP="008B5BB9">
      <w:pPr>
        <w:pStyle w:val="FrontmatterText2"/>
      </w:pPr>
      <w:smartTag w:uri="urn:schemas-microsoft-com:office:smarttags" w:element="City">
        <w:smartTag w:uri="urn:schemas-microsoft-com:office:smarttags" w:element="place">
          <w:r w:rsidRPr="00C0322A">
            <w:t>Reykjav</w:t>
          </w:r>
          <w:r w:rsidR="00F6730B" w:rsidRPr="00C0322A">
            <w:t>i</w:t>
          </w:r>
          <w:r w:rsidRPr="00C0322A">
            <w:t>k</w:t>
          </w:r>
        </w:smartTag>
      </w:smartTag>
      <w:r w:rsidR="00096070" w:rsidRPr="00C0322A">
        <w:t>,</w:t>
      </w:r>
      <w:r w:rsidR="00BD0ECE" w:rsidRPr="00C0322A">
        <w:t xml:space="preserve"> </w:t>
      </w:r>
      <w:r w:rsidR="00096070" w:rsidRPr="00C0322A">
        <w:t>XX</w:t>
      </w:r>
      <w:r w:rsidR="00F6730B" w:rsidRPr="00C0322A">
        <w:t>month</w:t>
      </w:r>
      <w:r w:rsidR="00BD0ECE" w:rsidRPr="00C0322A">
        <w:t xml:space="preserve"> </w:t>
      </w:r>
      <w:r w:rsidR="00F6730B" w:rsidRPr="00C0322A">
        <w:t>20XX</w:t>
      </w:r>
    </w:p>
    <w:p w:rsidR="00073633" w:rsidRPr="00C0322A" w:rsidRDefault="002B6434" w:rsidP="00073633">
      <w:pPr>
        <w:pStyle w:val="FrontmatterCopyrightPage"/>
        <w:rPr>
          <w:rFonts w:ascii="Verdana" w:hAnsi="Verdana" w:cs="Arial"/>
          <w:szCs w:val="18"/>
        </w:rPr>
      </w:pPr>
      <w:r w:rsidRPr="00C0322A">
        <w:rPr>
          <w:rFonts w:ascii="Verdana" w:hAnsi="Verdana" w:cs="Arial"/>
          <w:szCs w:val="18"/>
        </w:rPr>
        <w:br w:type="page"/>
      </w: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073633" w:rsidRPr="00C0322A" w:rsidRDefault="00073633" w:rsidP="00073633">
      <w:pPr>
        <w:pStyle w:val="FrontmatterCopyrightPage"/>
        <w:rPr>
          <w:rFonts w:ascii="Verdana" w:hAnsi="Verdana" w:cs="Arial"/>
          <w:szCs w:val="18"/>
        </w:rPr>
      </w:pPr>
    </w:p>
    <w:p w:rsidR="00E37243" w:rsidRPr="00C0322A" w:rsidRDefault="00E37243" w:rsidP="00073633">
      <w:pPr>
        <w:pStyle w:val="FrontmatterCopyrightPage"/>
      </w:pPr>
    </w:p>
    <w:p w:rsidR="002B6434" w:rsidRPr="00C0322A" w:rsidRDefault="00F6730B" w:rsidP="00073633">
      <w:pPr>
        <w:pStyle w:val="FrontmatterCopyrightPage"/>
      </w:pPr>
      <w:r w:rsidRPr="00C0322A">
        <w:t>XXTitle</w:t>
      </w:r>
    </w:p>
    <w:p w:rsidR="00776267" w:rsidRPr="00C0322A" w:rsidRDefault="00776267" w:rsidP="00073633">
      <w:pPr>
        <w:pStyle w:val="FrontmatterCopyrightPage"/>
      </w:pPr>
      <w:r w:rsidRPr="00C0322A">
        <w:t>XXS</w:t>
      </w:r>
      <w:r w:rsidR="00F6730B" w:rsidRPr="00C0322A">
        <w:t>hort title</w:t>
      </w:r>
      <w:r w:rsidRPr="00C0322A">
        <w:t xml:space="preserve"> (50 </w:t>
      </w:r>
      <w:r w:rsidR="00F6730B" w:rsidRPr="00C0322A">
        <w:t>characters including spaces</w:t>
      </w:r>
      <w:r w:rsidRPr="00C0322A">
        <w:t>)</w:t>
      </w:r>
    </w:p>
    <w:p w:rsidR="008A5FB3" w:rsidRPr="00C0322A" w:rsidRDefault="00457E0E" w:rsidP="00073633">
      <w:pPr>
        <w:pStyle w:val="FrontmatterCopyrightPage"/>
      </w:pPr>
      <w:r w:rsidRPr="00C0322A">
        <w:t>XX</w:t>
      </w:r>
      <w:r w:rsidR="00AD07B7" w:rsidRPr="00C0322A">
        <w:t xml:space="preserve"> </w:t>
      </w:r>
      <w:r w:rsidR="00F6730B" w:rsidRPr="00C0322A">
        <w:t>ECTS thesis submitted in partial fulfillment of a</w:t>
      </w:r>
      <w:r w:rsidR="00E363FB" w:rsidRPr="00C0322A">
        <w:t xml:space="preserve"> </w:t>
      </w:r>
      <w:r w:rsidR="005F5A63" w:rsidRPr="00C0322A">
        <w:rPr>
          <w:i/>
        </w:rPr>
        <w:t>M</w:t>
      </w:r>
      <w:r w:rsidR="00E363FB" w:rsidRPr="00C0322A">
        <w:rPr>
          <w:i/>
        </w:rPr>
        <w:t xml:space="preserve">agister </w:t>
      </w:r>
      <w:r w:rsidR="005F5A63" w:rsidRPr="00C0322A">
        <w:rPr>
          <w:i/>
        </w:rPr>
        <w:t>S</w:t>
      </w:r>
      <w:r w:rsidR="00E363FB" w:rsidRPr="00C0322A">
        <w:rPr>
          <w:i/>
        </w:rPr>
        <w:t>cientiarum</w:t>
      </w:r>
      <w:r w:rsidR="00E37243" w:rsidRPr="00C0322A">
        <w:t xml:space="preserve"> </w:t>
      </w:r>
      <w:r w:rsidR="00F6730B" w:rsidRPr="00C0322A">
        <w:t>degree in XX</w:t>
      </w:r>
    </w:p>
    <w:p w:rsidR="002B6434" w:rsidRPr="00C0322A" w:rsidRDefault="002B6434" w:rsidP="00073633">
      <w:pPr>
        <w:pStyle w:val="FrontmatterCopyrightPage"/>
      </w:pPr>
    </w:p>
    <w:p w:rsidR="00BC5DCB" w:rsidRPr="00C0322A" w:rsidRDefault="00F6730B" w:rsidP="00073633">
      <w:pPr>
        <w:pStyle w:val="FrontmatterCopyrightPage"/>
      </w:pPr>
      <w:r w:rsidRPr="00C0322A">
        <w:t>Copyright</w:t>
      </w:r>
      <w:r w:rsidR="00073633" w:rsidRPr="00C0322A">
        <w:t xml:space="preserve"> </w:t>
      </w:r>
      <w:r w:rsidR="002B6434" w:rsidRPr="00C0322A">
        <w:t xml:space="preserve">© </w:t>
      </w:r>
      <w:r w:rsidR="00E37243" w:rsidRPr="00C0322A">
        <w:t>20XX</w:t>
      </w:r>
      <w:r w:rsidR="00EC3AF9" w:rsidRPr="00C0322A">
        <w:t xml:space="preserve"> </w:t>
      </w:r>
      <w:r w:rsidR="00E37243" w:rsidRPr="00C0322A">
        <w:t>XX</w:t>
      </w:r>
      <w:r w:rsidRPr="00C0322A">
        <w:t>Author name</w:t>
      </w:r>
    </w:p>
    <w:p w:rsidR="00BC5DCB" w:rsidRPr="00C0322A" w:rsidRDefault="00F6730B" w:rsidP="00073633">
      <w:pPr>
        <w:pStyle w:val="FrontmatterCopyrightPage"/>
      </w:pPr>
      <w:r w:rsidRPr="00C0322A">
        <w:t>All rights reserved</w:t>
      </w:r>
    </w:p>
    <w:p w:rsidR="002B6434" w:rsidRPr="00C0322A" w:rsidRDefault="002B6434" w:rsidP="00073633">
      <w:pPr>
        <w:pStyle w:val="FrontmatterCopyrightPage"/>
      </w:pPr>
    </w:p>
    <w:p w:rsidR="002B6434" w:rsidRPr="00C0322A" w:rsidRDefault="002B6434" w:rsidP="00073633">
      <w:pPr>
        <w:pStyle w:val="FrontmatterCopyrightPage"/>
      </w:pPr>
    </w:p>
    <w:p w:rsidR="002B6434" w:rsidRPr="00C0322A" w:rsidRDefault="00F6730B" w:rsidP="00073633">
      <w:pPr>
        <w:pStyle w:val="FrontmatterCopyrightPage"/>
      </w:pPr>
      <w:r w:rsidRPr="00C0322A">
        <w:t xml:space="preserve">Faculty of </w:t>
      </w:r>
      <w:r w:rsidR="005843A0" w:rsidRPr="00C0322A">
        <w:t>XX</w:t>
      </w:r>
    </w:p>
    <w:p w:rsidR="002B6434" w:rsidRPr="00C0322A" w:rsidRDefault="00F6730B" w:rsidP="00073633">
      <w:pPr>
        <w:pStyle w:val="FrontmatterCopyrightPage"/>
      </w:pPr>
      <w:smartTag w:uri="urn:schemas-microsoft-com:office:smarttags" w:element="place">
        <w:smartTag w:uri="urn:schemas-microsoft-com:office:smarttags" w:element="PlaceType">
          <w:r w:rsidRPr="00C0322A">
            <w:t>School</w:t>
          </w:r>
        </w:smartTag>
        <w:r w:rsidRPr="00C0322A">
          <w:t xml:space="preserve"> of </w:t>
        </w:r>
        <w:smartTag w:uri="urn:schemas-microsoft-com:office:smarttags" w:element="PlaceName">
          <w:r w:rsidRPr="00C0322A">
            <w:t>Engineering</w:t>
          </w:r>
        </w:smartTag>
      </w:smartTag>
      <w:r w:rsidRPr="00C0322A">
        <w:t xml:space="preserve"> and Natural Sciences</w:t>
      </w:r>
    </w:p>
    <w:p w:rsidR="002B6434" w:rsidRPr="00C0322A" w:rsidRDefault="00F6730B" w:rsidP="00073633">
      <w:pPr>
        <w:pStyle w:val="FrontmatterCopyrightPage"/>
      </w:pPr>
      <w:smartTag w:uri="urn:schemas-microsoft-com:office:smarttags" w:element="place">
        <w:smartTag w:uri="urn:schemas-microsoft-com:office:smarttags" w:element="PlaceType">
          <w:r w:rsidRPr="00C0322A">
            <w:t>University</w:t>
          </w:r>
        </w:smartTag>
        <w:r w:rsidRPr="00C0322A">
          <w:t xml:space="preserve"> of </w:t>
        </w:r>
        <w:smartTag w:uri="urn:schemas-microsoft-com:office:smarttags" w:element="PlaceName">
          <w:r w:rsidRPr="00C0322A">
            <w:t>Iceland</w:t>
          </w:r>
        </w:smartTag>
      </w:smartTag>
    </w:p>
    <w:p w:rsidR="002B6434" w:rsidRPr="00C0322A" w:rsidRDefault="00F6730B" w:rsidP="00073633">
      <w:pPr>
        <w:pStyle w:val="FrontmatterCopyrightPage"/>
      </w:pPr>
      <w:smartTag w:uri="urn:schemas-microsoft-com:office:smarttags" w:element="Street">
        <w:smartTag w:uri="urn:schemas-microsoft-com:office:smarttags" w:element="address">
          <w:r w:rsidRPr="00C0322A">
            <w:t>XXFaculty street</w:t>
          </w:r>
        </w:smartTag>
      </w:smartTag>
      <w:r w:rsidRPr="00C0322A">
        <w:t xml:space="preserve"> address</w:t>
      </w:r>
    </w:p>
    <w:p w:rsidR="002B6434" w:rsidRPr="00C0322A" w:rsidRDefault="005843A0" w:rsidP="00073633">
      <w:pPr>
        <w:pStyle w:val="FrontmatterCopyrightPage"/>
      </w:pPr>
      <w:r w:rsidRPr="00C0322A">
        <w:t>XX</w:t>
      </w:r>
      <w:r w:rsidR="00F6730B" w:rsidRPr="00C0322A">
        <w:t xml:space="preserve">Faculty postal code, </w:t>
      </w:r>
      <w:smartTag w:uri="urn:schemas-microsoft-com:office:smarttags" w:element="City">
        <w:smartTag w:uri="urn:schemas-microsoft-com:office:smarttags" w:element="place">
          <w:r w:rsidR="00F6730B" w:rsidRPr="00C0322A">
            <w:t>Reykjavik</w:t>
          </w:r>
        </w:smartTag>
      </w:smartTag>
    </w:p>
    <w:p w:rsidR="00F6730B" w:rsidRPr="00C0322A" w:rsidRDefault="00F6730B" w:rsidP="00073633">
      <w:pPr>
        <w:pStyle w:val="FrontmatterCopyrightPage"/>
      </w:pPr>
      <w:smartTag w:uri="urn:schemas-microsoft-com:office:smarttags" w:element="country-region">
        <w:smartTag w:uri="urn:schemas-microsoft-com:office:smarttags" w:element="place">
          <w:r w:rsidRPr="00C0322A">
            <w:t>Iceland</w:t>
          </w:r>
        </w:smartTag>
      </w:smartTag>
    </w:p>
    <w:p w:rsidR="00073633" w:rsidRPr="00C0322A" w:rsidRDefault="00073633" w:rsidP="00073633">
      <w:pPr>
        <w:pStyle w:val="FrontmatterCopyrightPage"/>
      </w:pPr>
    </w:p>
    <w:p w:rsidR="002B6434" w:rsidRPr="00C0322A" w:rsidRDefault="00F6730B" w:rsidP="00073633">
      <w:pPr>
        <w:pStyle w:val="FrontmatterCopyrightPage"/>
      </w:pPr>
      <w:r w:rsidRPr="00C0322A">
        <w:t>Telephone</w:t>
      </w:r>
      <w:r w:rsidR="005843A0" w:rsidRPr="00C0322A">
        <w:t>:</w:t>
      </w:r>
      <w:r w:rsidR="00020147" w:rsidRPr="00C0322A">
        <w:t xml:space="preserve"> </w:t>
      </w:r>
      <w:r w:rsidR="002B6434" w:rsidRPr="00C0322A">
        <w:t>525 4000</w:t>
      </w:r>
    </w:p>
    <w:p w:rsidR="002B6434" w:rsidRPr="00C0322A" w:rsidRDefault="002B6434" w:rsidP="00073633">
      <w:pPr>
        <w:pStyle w:val="FrontmatterCopyrightPage"/>
      </w:pPr>
    </w:p>
    <w:p w:rsidR="002B6434" w:rsidRPr="00C0322A" w:rsidRDefault="002B6434" w:rsidP="00073633">
      <w:pPr>
        <w:pStyle w:val="FrontmatterCopyrightPage"/>
      </w:pPr>
    </w:p>
    <w:p w:rsidR="002B6434" w:rsidRPr="00C0322A" w:rsidRDefault="002B6434" w:rsidP="00073633">
      <w:pPr>
        <w:pStyle w:val="FrontmatterCopyrightPage"/>
      </w:pPr>
    </w:p>
    <w:p w:rsidR="002B6434" w:rsidRPr="00C0322A" w:rsidRDefault="00F6730B" w:rsidP="00073633">
      <w:pPr>
        <w:pStyle w:val="FrontmatterCopyrightPage"/>
      </w:pPr>
      <w:r w:rsidRPr="00C0322A">
        <w:t>Bibliographic information</w:t>
      </w:r>
      <w:r w:rsidR="00E363FB" w:rsidRPr="00C0322A">
        <w:t>:</w:t>
      </w:r>
    </w:p>
    <w:p w:rsidR="00270D1B" w:rsidRPr="00C0322A" w:rsidRDefault="005843A0" w:rsidP="00073633">
      <w:pPr>
        <w:pStyle w:val="FrontmatterCopyrightPage"/>
      </w:pPr>
      <w:r w:rsidRPr="00C0322A">
        <w:t>XX</w:t>
      </w:r>
      <w:r w:rsidR="00F6730B" w:rsidRPr="00C0322A">
        <w:t>Author name</w:t>
      </w:r>
      <w:r w:rsidRPr="00C0322A">
        <w:t xml:space="preserve">, 20XX, </w:t>
      </w:r>
      <w:r w:rsidRPr="00C0322A">
        <w:rPr>
          <w:i/>
        </w:rPr>
        <w:t>XX</w:t>
      </w:r>
      <w:r w:rsidR="00F6730B" w:rsidRPr="00C0322A">
        <w:rPr>
          <w:i/>
        </w:rPr>
        <w:t>Title</w:t>
      </w:r>
      <w:r w:rsidRPr="00C0322A">
        <w:t xml:space="preserve">, </w:t>
      </w:r>
      <w:r w:rsidR="000A0AAA" w:rsidRPr="00C0322A">
        <w:t xml:space="preserve">Master’s thesis, </w:t>
      </w:r>
      <w:r w:rsidR="00F6730B" w:rsidRPr="00C0322A">
        <w:t xml:space="preserve">Faculty of </w:t>
      </w:r>
      <w:r w:rsidRPr="00C0322A">
        <w:t>XX</w:t>
      </w:r>
      <w:r w:rsidR="00E363FB" w:rsidRPr="00C0322A">
        <w:t xml:space="preserve">, </w:t>
      </w:r>
      <w:smartTag w:uri="urn:schemas-microsoft-com:office:smarttags" w:element="place">
        <w:smartTag w:uri="urn:schemas-microsoft-com:office:smarttags" w:element="PlaceType">
          <w:r w:rsidR="00F6730B" w:rsidRPr="00C0322A">
            <w:t>University</w:t>
          </w:r>
        </w:smartTag>
        <w:r w:rsidR="00F6730B" w:rsidRPr="00C0322A">
          <w:t xml:space="preserve"> of </w:t>
        </w:r>
        <w:smartTag w:uri="urn:schemas-microsoft-com:office:smarttags" w:element="PlaceName">
          <w:r w:rsidR="00F6730B" w:rsidRPr="00C0322A">
            <w:t>Iceland</w:t>
          </w:r>
        </w:smartTag>
      </w:smartTag>
      <w:r w:rsidRPr="00C0322A">
        <w:t>,</w:t>
      </w:r>
      <w:r w:rsidR="00E363FB" w:rsidRPr="00C0322A">
        <w:t xml:space="preserve"> </w:t>
      </w:r>
      <w:r w:rsidR="00F6730B" w:rsidRPr="00C0322A">
        <w:t>pp. XX.</w:t>
      </w:r>
    </w:p>
    <w:p w:rsidR="002B6434" w:rsidRPr="00C0322A" w:rsidRDefault="002B6434" w:rsidP="00073633">
      <w:pPr>
        <w:pStyle w:val="FrontmatterCopyrightPage"/>
      </w:pPr>
    </w:p>
    <w:p w:rsidR="002B6434" w:rsidRPr="00C0322A" w:rsidRDefault="002B6434" w:rsidP="00073633">
      <w:pPr>
        <w:pStyle w:val="FrontmatterCopyrightPage"/>
      </w:pPr>
    </w:p>
    <w:p w:rsidR="00776267" w:rsidRPr="00C0322A" w:rsidRDefault="00776267" w:rsidP="00073633">
      <w:pPr>
        <w:pStyle w:val="FrontmatterCopyrightPage"/>
      </w:pPr>
    </w:p>
    <w:p w:rsidR="002B6434" w:rsidRPr="00C0322A" w:rsidRDefault="00F6730B" w:rsidP="00073633">
      <w:pPr>
        <w:pStyle w:val="FrontmatterCopyrightPage"/>
      </w:pPr>
      <w:r w:rsidRPr="00C0322A">
        <w:t>Printing</w:t>
      </w:r>
      <w:r w:rsidR="005843A0" w:rsidRPr="00C0322A">
        <w:t>: XX</w:t>
      </w:r>
    </w:p>
    <w:p w:rsidR="005843A0" w:rsidRPr="00C0322A" w:rsidRDefault="00F6730B" w:rsidP="00073633">
      <w:pPr>
        <w:pStyle w:val="FrontmatterCopyrightPage"/>
      </w:pPr>
      <w:smartTag w:uri="urn:schemas-microsoft-com:office:smarttags" w:element="place">
        <w:smartTag w:uri="urn:schemas-microsoft-com:office:smarttags" w:element="City">
          <w:r w:rsidRPr="00C0322A">
            <w:t>Reykjavik</w:t>
          </w:r>
        </w:smartTag>
        <w:r w:rsidRPr="00C0322A">
          <w:t>,</w:t>
        </w:r>
        <w:r w:rsidR="00C36ACE" w:rsidRPr="00C0322A">
          <w:t xml:space="preserve"> </w:t>
        </w:r>
        <w:smartTag w:uri="urn:schemas-microsoft-com:office:smarttags" w:element="country-region">
          <w:r w:rsidRPr="00C0322A">
            <w:t>Iceland</w:t>
          </w:r>
        </w:smartTag>
      </w:smartTag>
      <w:r w:rsidRPr="00C0322A">
        <w:t xml:space="preserve">, </w:t>
      </w:r>
      <w:r w:rsidR="005843A0" w:rsidRPr="00C0322A">
        <w:t>XX</w:t>
      </w:r>
      <w:r w:rsidRPr="00C0322A">
        <w:t>month</w:t>
      </w:r>
      <w:r w:rsidR="00C36ACE" w:rsidRPr="00C0322A">
        <w:t xml:space="preserve"> </w:t>
      </w:r>
      <w:r w:rsidR="005843A0" w:rsidRPr="00C0322A">
        <w:t>20XX</w:t>
      </w:r>
    </w:p>
    <w:p w:rsidR="005843A0" w:rsidRPr="00C0322A" w:rsidRDefault="005843A0" w:rsidP="00073633">
      <w:pPr>
        <w:pStyle w:val="FrontmatterCopyrightPage"/>
      </w:pPr>
    </w:p>
    <w:p w:rsidR="00AD07B7" w:rsidRPr="00C0322A" w:rsidRDefault="00AD07B7" w:rsidP="00AD07B7">
      <w:pPr>
        <w:autoSpaceDE w:val="0"/>
        <w:autoSpaceDN w:val="0"/>
        <w:adjustRightInd w:val="0"/>
        <w:spacing w:line="360" w:lineRule="auto"/>
        <w:rPr>
          <w:rFonts w:ascii="Verdana" w:hAnsi="Verdana"/>
        </w:rPr>
        <w:sectPr w:rsidR="00AD07B7" w:rsidRPr="00C0322A" w:rsidSect="00A03C3E">
          <w:type w:val="oddPage"/>
          <w:pgSz w:w="11907" w:h="16840" w:code="9"/>
          <w:pgMar w:top="1418" w:right="1418" w:bottom="1701" w:left="1418" w:header="567" w:footer="850" w:gutter="284"/>
          <w:pgNumType w:fmt="lowerRoman" w:start="1"/>
          <w:cols w:space="720"/>
          <w:docGrid w:linePitch="326"/>
        </w:sectPr>
      </w:pPr>
    </w:p>
    <w:p w:rsidR="00073633" w:rsidRPr="00C0322A" w:rsidRDefault="00F6730B" w:rsidP="00073633">
      <w:pPr>
        <w:pStyle w:val="Heading1notinToC"/>
      </w:pPr>
      <w:r w:rsidRPr="00C0322A">
        <w:lastRenderedPageBreak/>
        <w:t>Abstract</w:t>
      </w:r>
    </w:p>
    <w:p w:rsidR="00F6730B" w:rsidRPr="00C0322A" w:rsidRDefault="00E111A9" w:rsidP="00F6730B">
      <w:r>
        <w:t>Abstract in English. The maximum is 250 words. Attempt to fit the Abstract on one page. If two pages are necessary, the second page of the Abstract should begin on an odd-page (right side).</w:t>
      </w:r>
    </w:p>
    <w:p w:rsidR="00073633" w:rsidRPr="00C0322A" w:rsidRDefault="00073633" w:rsidP="00073633"/>
    <w:p w:rsidR="00073633" w:rsidRPr="00C0322A" w:rsidRDefault="00073633" w:rsidP="00073633"/>
    <w:p w:rsidR="00073633" w:rsidRPr="00C0322A" w:rsidRDefault="00073633" w:rsidP="00073633"/>
    <w:p w:rsidR="00073633" w:rsidRPr="00C0322A" w:rsidRDefault="00073633" w:rsidP="00073633"/>
    <w:p w:rsidR="00073633" w:rsidRPr="00C0322A" w:rsidRDefault="00073633" w:rsidP="00073633"/>
    <w:p w:rsidR="00073633" w:rsidRPr="00C0322A" w:rsidRDefault="00073633" w:rsidP="00073633"/>
    <w:p w:rsidR="00073633" w:rsidRPr="00C0322A" w:rsidRDefault="00073633" w:rsidP="00073633"/>
    <w:p w:rsidR="002B6434" w:rsidRPr="00E111A9" w:rsidRDefault="00F6730B" w:rsidP="00125E92">
      <w:pPr>
        <w:pStyle w:val="Heading1notinToC"/>
      </w:pPr>
      <w:r w:rsidRPr="00E111A9">
        <w:t>Útdráttur</w:t>
      </w:r>
    </w:p>
    <w:p w:rsidR="00F6730B" w:rsidRPr="00E111A9" w:rsidRDefault="00E111A9" w:rsidP="00F6730B">
      <w:r w:rsidRPr="00E111A9">
        <w:t xml:space="preserve">Abstract in Icelandic. </w:t>
      </w:r>
      <w:r w:rsidR="00F6730B" w:rsidRPr="00E111A9">
        <w:t>Hér kemur útdráttur á íslensku sem er að hámarki 250 orð. Reynið að koma útdráttum á eina blaðsíðu en ef tvær blaðsíður eru nauðsynlegar á seinni blaðsíða útdráttar að hefjast á oddatölusíðu (hægri síðu).</w:t>
      </w:r>
    </w:p>
    <w:p w:rsidR="002B6434" w:rsidRPr="002B302B" w:rsidRDefault="002B6434" w:rsidP="002B6434">
      <w:pPr>
        <w:rPr>
          <w:lang w:val="is-IS"/>
        </w:rPr>
      </w:pPr>
    </w:p>
    <w:p w:rsidR="002B6434" w:rsidRPr="002B302B" w:rsidRDefault="002B6434" w:rsidP="002B6434">
      <w:pPr>
        <w:rPr>
          <w:lang w:val="is-IS"/>
        </w:rPr>
      </w:pPr>
    </w:p>
    <w:p w:rsidR="002B6434" w:rsidRPr="002B302B" w:rsidRDefault="002B6434" w:rsidP="002B6434">
      <w:pPr>
        <w:rPr>
          <w:lang w:val="is-IS"/>
        </w:rPr>
      </w:pPr>
    </w:p>
    <w:p w:rsidR="002B6434" w:rsidRPr="002B302B" w:rsidRDefault="002B6434" w:rsidP="002B6434">
      <w:pPr>
        <w:rPr>
          <w:lang w:val="is-IS"/>
        </w:rPr>
      </w:pPr>
    </w:p>
    <w:p w:rsidR="00073633" w:rsidRPr="002B302B" w:rsidRDefault="00073633" w:rsidP="002B6434">
      <w:pPr>
        <w:rPr>
          <w:lang w:val="is-IS"/>
        </w:rPr>
      </w:pPr>
    </w:p>
    <w:p w:rsidR="00073633" w:rsidRPr="002B302B" w:rsidRDefault="00073633" w:rsidP="002B6434">
      <w:pPr>
        <w:rPr>
          <w:lang w:val="is-IS"/>
        </w:rPr>
      </w:pPr>
    </w:p>
    <w:p w:rsidR="00073633" w:rsidRPr="002B302B" w:rsidRDefault="00073633" w:rsidP="002B6434">
      <w:pPr>
        <w:rPr>
          <w:lang w:val="is-IS"/>
        </w:rPr>
      </w:pPr>
    </w:p>
    <w:p w:rsidR="00073633" w:rsidRPr="002B302B" w:rsidRDefault="00073633" w:rsidP="002B6434">
      <w:pPr>
        <w:rPr>
          <w:lang w:val="is-IS"/>
        </w:rPr>
      </w:pPr>
    </w:p>
    <w:p w:rsidR="002B6434" w:rsidRPr="002B302B" w:rsidRDefault="002B6434" w:rsidP="002B6434">
      <w:pPr>
        <w:rPr>
          <w:lang w:val="is-IS"/>
        </w:rPr>
        <w:sectPr w:rsidR="002B6434" w:rsidRPr="002B302B" w:rsidSect="00A03C3E">
          <w:footerReference w:type="default" r:id="rId11"/>
          <w:type w:val="oddPage"/>
          <w:pgSz w:w="11907" w:h="16840" w:code="9"/>
          <w:pgMar w:top="1418" w:right="1418" w:bottom="1701" w:left="1418" w:header="567" w:footer="850" w:gutter="284"/>
          <w:pgNumType w:fmt="lowerRoman"/>
          <w:cols w:space="720"/>
          <w:docGrid w:linePitch="326"/>
        </w:sect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2B302B" w:rsidRDefault="00A90E1E" w:rsidP="00A90E1E">
      <w:pPr>
        <w:jc w:val="center"/>
        <w:rPr>
          <w:lang w:val="is-IS"/>
        </w:rPr>
      </w:pPr>
    </w:p>
    <w:p w:rsidR="00A90E1E" w:rsidRPr="005759D9" w:rsidRDefault="00F6730B" w:rsidP="00A90E1E">
      <w:pPr>
        <w:jc w:val="center"/>
        <w:rPr>
          <w:i/>
        </w:rPr>
      </w:pPr>
      <w:r w:rsidRPr="005759D9">
        <w:rPr>
          <w:i/>
        </w:rPr>
        <w:t>Dedication</w:t>
      </w:r>
    </w:p>
    <w:p w:rsidR="00A90E1E" w:rsidRPr="005759D9" w:rsidRDefault="00E111A9" w:rsidP="00A90E1E">
      <w:pPr>
        <w:jc w:val="center"/>
        <w:rPr>
          <w:i/>
        </w:rPr>
      </w:pPr>
      <w:r w:rsidRPr="005759D9">
        <w:rPr>
          <w:i/>
        </w:rPr>
        <w:t>The dedication can be skipped, then this page must</w:t>
      </w:r>
      <w:r w:rsidRPr="005759D9">
        <w:rPr>
          <w:i/>
        </w:rPr>
        <w:br/>
        <w:t>be skipped. Dedication must appear on an odd page number</w:t>
      </w:r>
    </w:p>
    <w:p w:rsidR="00A90E1E" w:rsidRPr="005759D9" w:rsidRDefault="00A90E1E" w:rsidP="00A90E1E">
      <w:pPr>
        <w:jc w:val="center"/>
        <w:rPr>
          <w:i/>
        </w:rPr>
      </w:pPr>
    </w:p>
    <w:p w:rsidR="00A90E1E" w:rsidRPr="005759D9" w:rsidRDefault="00A90E1E" w:rsidP="00A90E1E">
      <w:pPr>
        <w:jc w:val="center"/>
        <w:rPr>
          <w:i/>
        </w:rPr>
      </w:pPr>
    </w:p>
    <w:p w:rsidR="00A90E1E" w:rsidRPr="005759D9" w:rsidRDefault="00A90E1E" w:rsidP="00125E92">
      <w:pPr>
        <w:pStyle w:val="Heading1notinToC"/>
        <w:sectPr w:rsidR="00A90E1E" w:rsidRPr="005759D9" w:rsidSect="00A03C3E">
          <w:type w:val="oddPage"/>
          <w:pgSz w:w="11907" w:h="16840" w:code="9"/>
          <w:pgMar w:top="1418" w:right="1418" w:bottom="1701" w:left="1418" w:header="567" w:footer="850" w:gutter="284"/>
          <w:pgNumType w:fmt="lowerRoman"/>
          <w:cols w:space="720"/>
          <w:docGrid w:linePitch="326"/>
        </w:sectPr>
      </w:pPr>
    </w:p>
    <w:p w:rsidR="002B6434" w:rsidRPr="005759D9" w:rsidRDefault="00F6730B" w:rsidP="00125E92">
      <w:pPr>
        <w:pStyle w:val="Heading1notinToC"/>
      </w:pPr>
      <w:r w:rsidRPr="005759D9">
        <w:lastRenderedPageBreak/>
        <w:t>Preface</w:t>
      </w:r>
    </w:p>
    <w:p w:rsidR="00E111A9" w:rsidRPr="005759D9" w:rsidRDefault="00E111A9" w:rsidP="00E111A9">
      <w:r w:rsidRPr="005759D9">
        <w:t>If a Preface is not used, this page should be removed. The Preface should begin on an odd-page. Use Section Break (Odd Page).</w:t>
      </w:r>
    </w:p>
    <w:p w:rsidR="002B6434" w:rsidRPr="005759D9" w:rsidRDefault="00E111A9" w:rsidP="00E111A9">
      <w:r w:rsidRPr="005759D9">
        <w:t>There shall be no page number on these first pages of the thesis, but the pages do count and affect the page numbers that appear in roman numerals in the Table of Contents.</w:t>
      </w:r>
    </w:p>
    <w:p w:rsidR="002B6434" w:rsidRPr="005759D9" w:rsidRDefault="002B6434" w:rsidP="002B6434"/>
    <w:p w:rsidR="002B6434" w:rsidRPr="005759D9" w:rsidRDefault="002B6434" w:rsidP="002B6434"/>
    <w:p w:rsidR="002B6434" w:rsidRPr="005759D9" w:rsidRDefault="002B6434" w:rsidP="002B6434"/>
    <w:p w:rsidR="002B6434" w:rsidRPr="005759D9" w:rsidRDefault="002B6434" w:rsidP="002B6434">
      <w:pPr>
        <w:sectPr w:rsidR="002B6434" w:rsidRPr="005759D9" w:rsidSect="00A03C3E">
          <w:type w:val="oddPage"/>
          <w:pgSz w:w="11907" w:h="16840" w:code="9"/>
          <w:pgMar w:top="1418" w:right="1418" w:bottom="1701" w:left="1418" w:header="567" w:footer="850" w:gutter="284"/>
          <w:pgNumType w:fmt="lowerRoman"/>
          <w:cols w:space="720"/>
          <w:docGrid w:linePitch="326"/>
        </w:sectPr>
      </w:pPr>
    </w:p>
    <w:p w:rsidR="00125E92" w:rsidRPr="005759D9" w:rsidRDefault="00F6730B" w:rsidP="00125E92">
      <w:pPr>
        <w:pStyle w:val="Heading1notinToC"/>
      </w:pPr>
      <w:r w:rsidRPr="005759D9">
        <w:lastRenderedPageBreak/>
        <w:t>Table of Contents</w:t>
      </w:r>
    </w:p>
    <w:p w:rsidR="002B302B" w:rsidRDefault="00125E92">
      <w:pPr>
        <w:pStyle w:val="TOC1"/>
        <w:rPr>
          <w:rFonts w:asciiTheme="minorHAnsi" w:eastAsiaTheme="minorEastAsia" w:hAnsiTheme="minorHAnsi" w:cstheme="minorBidi"/>
          <w:b w:val="0"/>
          <w:sz w:val="22"/>
          <w:szCs w:val="22"/>
          <w:lang w:eastAsia="is-IS"/>
        </w:rPr>
      </w:pPr>
      <w:r w:rsidRPr="005759D9">
        <w:fldChar w:fldCharType="begin"/>
      </w:r>
      <w:r w:rsidRPr="005759D9">
        <w:instrText xml:space="preserve"> TOC \o "1-3" \u </w:instrText>
      </w:r>
      <w:r w:rsidRPr="005759D9">
        <w:fldChar w:fldCharType="separate"/>
      </w:r>
      <w:r w:rsidR="002B302B" w:rsidRPr="00440DA0">
        <w:t>List of Figures</w:t>
      </w:r>
      <w:r w:rsidR="002B302B">
        <w:tab/>
      </w:r>
      <w:r w:rsidR="002B302B">
        <w:fldChar w:fldCharType="begin"/>
      </w:r>
      <w:r w:rsidR="002B302B">
        <w:instrText xml:space="preserve"> PAGEREF _Toc468983177 \h </w:instrText>
      </w:r>
      <w:r w:rsidR="002B302B">
        <w:fldChar w:fldCharType="separate"/>
      </w:r>
      <w:r w:rsidR="002B302B">
        <w:t>x</w:t>
      </w:r>
      <w:r w:rsidR="002B302B">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List of Tables</w:t>
      </w:r>
      <w:r>
        <w:tab/>
      </w:r>
      <w:r>
        <w:fldChar w:fldCharType="begin"/>
      </w:r>
      <w:r>
        <w:instrText xml:space="preserve"> PAGEREF _Toc468983178 \h </w:instrText>
      </w:r>
      <w:r>
        <w:fldChar w:fldCharType="separate"/>
      </w:r>
      <w:r>
        <w:t>xi</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Abbreviations</w:t>
      </w:r>
      <w:r>
        <w:tab/>
      </w:r>
      <w:r>
        <w:fldChar w:fldCharType="begin"/>
      </w:r>
      <w:r>
        <w:instrText xml:space="preserve"> PAGEREF _Toc468983179 \h </w:instrText>
      </w:r>
      <w:r>
        <w:fldChar w:fldCharType="separate"/>
      </w:r>
      <w:r>
        <w:t>xii</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Acknowledgements</w:t>
      </w:r>
      <w:r>
        <w:tab/>
      </w:r>
      <w:r>
        <w:fldChar w:fldCharType="begin"/>
      </w:r>
      <w:r>
        <w:instrText xml:space="preserve"> PAGEREF _Toc468983180 \h </w:instrText>
      </w:r>
      <w:r>
        <w:fldChar w:fldCharType="separate"/>
      </w:r>
      <w:r>
        <w:t>xiii</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1</w:t>
      </w:r>
      <w:r>
        <w:rPr>
          <w:rFonts w:asciiTheme="minorHAnsi" w:eastAsiaTheme="minorEastAsia" w:hAnsiTheme="minorHAnsi" w:cstheme="minorBidi"/>
          <w:b w:val="0"/>
          <w:sz w:val="22"/>
          <w:szCs w:val="22"/>
          <w:lang w:eastAsia="is-IS"/>
        </w:rPr>
        <w:tab/>
      </w:r>
      <w:r w:rsidRPr="00440DA0">
        <w:t>General Information</w:t>
      </w:r>
      <w:r>
        <w:tab/>
      </w:r>
      <w:r>
        <w:fldChar w:fldCharType="begin"/>
      </w:r>
      <w:r>
        <w:instrText xml:space="preserve"> PAGEREF _Toc468983181 \h </w:instrText>
      </w:r>
      <w:r>
        <w:fldChar w:fldCharType="separate"/>
      </w:r>
      <w:r>
        <w:t>15</w:t>
      </w:r>
      <w:r>
        <w:fldChar w:fldCharType="end"/>
      </w:r>
    </w:p>
    <w:p w:rsidR="002B302B" w:rsidRDefault="002B302B">
      <w:pPr>
        <w:pStyle w:val="TOC2"/>
        <w:tabs>
          <w:tab w:val="left" w:pos="851"/>
        </w:tabs>
        <w:rPr>
          <w:rFonts w:asciiTheme="minorHAnsi" w:eastAsiaTheme="minorEastAsia" w:hAnsiTheme="minorHAnsi" w:cstheme="minorBidi"/>
          <w:sz w:val="22"/>
          <w:szCs w:val="22"/>
          <w:lang w:eastAsia="is-IS"/>
        </w:rPr>
      </w:pPr>
      <w:r w:rsidRPr="00440DA0">
        <w:t>1.1</w:t>
      </w:r>
      <w:r>
        <w:rPr>
          <w:rFonts w:asciiTheme="minorHAnsi" w:eastAsiaTheme="minorEastAsia" w:hAnsiTheme="minorHAnsi" w:cstheme="minorBidi"/>
          <w:sz w:val="22"/>
          <w:szCs w:val="22"/>
          <w:lang w:eastAsia="is-IS"/>
        </w:rPr>
        <w:tab/>
      </w:r>
      <w:r w:rsidRPr="00440DA0">
        <w:t>Heading 2</w:t>
      </w:r>
      <w:r>
        <w:tab/>
      </w:r>
      <w:r>
        <w:fldChar w:fldCharType="begin"/>
      </w:r>
      <w:r>
        <w:instrText xml:space="preserve"> PAGEREF _Toc468983182 \h </w:instrText>
      </w:r>
      <w:r>
        <w:fldChar w:fldCharType="separate"/>
      </w:r>
      <w:r>
        <w:t>16</w:t>
      </w:r>
      <w:r>
        <w:fldChar w:fldCharType="end"/>
      </w:r>
    </w:p>
    <w:p w:rsidR="002B302B" w:rsidRDefault="002B302B">
      <w:pPr>
        <w:pStyle w:val="TOC3"/>
        <w:tabs>
          <w:tab w:val="left" w:pos="1418"/>
        </w:tabs>
        <w:rPr>
          <w:rFonts w:asciiTheme="minorHAnsi" w:eastAsiaTheme="minorEastAsia" w:hAnsiTheme="minorHAnsi" w:cstheme="minorBidi"/>
          <w:sz w:val="22"/>
          <w:szCs w:val="22"/>
          <w:lang w:eastAsia="is-IS"/>
        </w:rPr>
      </w:pPr>
      <w:r w:rsidRPr="00440DA0">
        <w:t>1.1.1</w:t>
      </w:r>
      <w:r>
        <w:rPr>
          <w:rFonts w:asciiTheme="minorHAnsi" w:eastAsiaTheme="minorEastAsia" w:hAnsiTheme="minorHAnsi" w:cstheme="minorBidi"/>
          <w:sz w:val="22"/>
          <w:szCs w:val="22"/>
          <w:lang w:eastAsia="is-IS"/>
        </w:rPr>
        <w:tab/>
      </w:r>
      <w:r w:rsidRPr="00440DA0">
        <w:t>Heading 3</w:t>
      </w:r>
      <w:r>
        <w:tab/>
      </w:r>
      <w:r>
        <w:fldChar w:fldCharType="begin"/>
      </w:r>
      <w:r>
        <w:instrText xml:space="preserve"> PAGEREF _Toc468983183 \h </w:instrText>
      </w:r>
      <w:r>
        <w:fldChar w:fldCharType="separate"/>
      </w:r>
      <w:r>
        <w:t>16</w:t>
      </w:r>
      <w:r>
        <w:fldChar w:fldCharType="end"/>
      </w:r>
    </w:p>
    <w:p w:rsidR="002B302B" w:rsidRDefault="002B302B">
      <w:pPr>
        <w:pStyle w:val="TOC2"/>
        <w:tabs>
          <w:tab w:val="left" w:pos="851"/>
        </w:tabs>
        <w:rPr>
          <w:rFonts w:asciiTheme="minorHAnsi" w:eastAsiaTheme="minorEastAsia" w:hAnsiTheme="minorHAnsi" w:cstheme="minorBidi"/>
          <w:sz w:val="22"/>
          <w:szCs w:val="22"/>
          <w:lang w:eastAsia="is-IS"/>
        </w:rPr>
      </w:pPr>
      <w:r w:rsidRPr="00440DA0">
        <w:t>1.2</w:t>
      </w:r>
      <w:r>
        <w:rPr>
          <w:rFonts w:asciiTheme="minorHAnsi" w:eastAsiaTheme="minorEastAsia" w:hAnsiTheme="minorHAnsi" w:cstheme="minorBidi"/>
          <w:sz w:val="22"/>
          <w:szCs w:val="22"/>
          <w:lang w:eastAsia="is-IS"/>
        </w:rPr>
        <w:tab/>
      </w:r>
      <w:r w:rsidRPr="00440DA0">
        <w:t>Title page, spine, and back page</w:t>
      </w:r>
      <w:r>
        <w:tab/>
      </w:r>
      <w:r>
        <w:fldChar w:fldCharType="begin"/>
      </w:r>
      <w:r>
        <w:instrText xml:space="preserve"> PAGEREF _Toc468983184 \h </w:instrText>
      </w:r>
      <w:r>
        <w:fldChar w:fldCharType="separate"/>
      </w:r>
      <w:r>
        <w:t>16</w:t>
      </w:r>
      <w:r>
        <w:fldChar w:fldCharType="end"/>
      </w:r>
    </w:p>
    <w:p w:rsidR="002B302B" w:rsidRDefault="002B302B">
      <w:pPr>
        <w:pStyle w:val="TOC2"/>
        <w:tabs>
          <w:tab w:val="left" w:pos="851"/>
        </w:tabs>
        <w:rPr>
          <w:rFonts w:asciiTheme="minorHAnsi" w:eastAsiaTheme="minorEastAsia" w:hAnsiTheme="minorHAnsi" w:cstheme="minorBidi"/>
          <w:sz w:val="22"/>
          <w:szCs w:val="22"/>
          <w:lang w:eastAsia="is-IS"/>
        </w:rPr>
      </w:pPr>
      <w:r w:rsidRPr="00440DA0">
        <w:t>1.3</w:t>
      </w:r>
      <w:r>
        <w:rPr>
          <w:rFonts w:asciiTheme="minorHAnsi" w:eastAsiaTheme="minorEastAsia" w:hAnsiTheme="minorHAnsi" w:cstheme="minorBidi"/>
          <w:sz w:val="22"/>
          <w:szCs w:val="22"/>
          <w:lang w:eastAsia="is-IS"/>
        </w:rPr>
        <w:tab/>
      </w:r>
      <w:r w:rsidRPr="00440DA0">
        <w:t>Thesis Authoring</w:t>
      </w:r>
      <w:r>
        <w:tab/>
      </w:r>
      <w:r>
        <w:fldChar w:fldCharType="begin"/>
      </w:r>
      <w:r>
        <w:instrText xml:space="preserve"> PAGEREF _Toc468983185 \h </w:instrText>
      </w:r>
      <w:r>
        <w:fldChar w:fldCharType="separate"/>
      </w:r>
      <w:r>
        <w:t>17</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2</w:t>
      </w:r>
      <w:r>
        <w:rPr>
          <w:rFonts w:asciiTheme="minorHAnsi" w:eastAsiaTheme="minorEastAsia" w:hAnsiTheme="minorHAnsi" w:cstheme="minorBidi"/>
          <w:b w:val="0"/>
          <w:sz w:val="22"/>
          <w:szCs w:val="22"/>
          <w:lang w:eastAsia="is-IS"/>
        </w:rPr>
        <w:tab/>
      </w:r>
      <w:r w:rsidRPr="00440DA0">
        <w:t>Lists</w:t>
      </w:r>
      <w:r>
        <w:tab/>
      </w:r>
      <w:r>
        <w:fldChar w:fldCharType="begin"/>
      </w:r>
      <w:r>
        <w:instrText xml:space="preserve"> PAGEREF _Toc468983186 \h </w:instrText>
      </w:r>
      <w:r>
        <w:fldChar w:fldCharType="separate"/>
      </w:r>
      <w:r>
        <w:t>19</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3</w:t>
      </w:r>
      <w:r>
        <w:rPr>
          <w:rFonts w:asciiTheme="minorHAnsi" w:eastAsiaTheme="minorEastAsia" w:hAnsiTheme="minorHAnsi" w:cstheme="minorBidi"/>
          <w:b w:val="0"/>
          <w:sz w:val="22"/>
          <w:szCs w:val="22"/>
          <w:lang w:eastAsia="is-IS"/>
        </w:rPr>
        <w:tab/>
      </w:r>
      <w:r w:rsidRPr="00440DA0">
        <w:t>Figures and Tables</w:t>
      </w:r>
      <w:r>
        <w:tab/>
      </w:r>
      <w:r>
        <w:fldChar w:fldCharType="begin"/>
      </w:r>
      <w:r>
        <w:instrText xml:space="preserve"> PAGEREF _Toc468983187 \h </w:instrText>
      </w:r>
      <w:r>
        <w:fldChar w:fldCharType="separate"/>
      </w:r>
      <w:r>
        <w:t>21</w:t>
      </w:r>
      <w:r>
        <w:fldChar w:fldCharType="end"/>
      </w:r>
    </w:p>
    <w:p w:rsidR="002B302B" w:rsidRDefault="002B302B">
      <w:pPr>
        <w:pStyle w:val="TOC2"/>
        <w:tabs>
          <w:tab w:val="left" w:pos="851"/>
        </w:tabs>
        <w:rPr>
          <w:rFonts w:asciiTheme="minorHAnsi" w:eastAsiaTheme="minorEastAsia" w:hAnsiTheme="minorHAnsi" w:cstheme="minorBidi"/>
          <w:sz w:val="22"/>
          <w:szCs w:val="22"/>
          <w:lang w:eastAsia="is-IS"/>
        </w:rPr>
      </w:pPr>
      <w:r w:rsidRPr="00440DA0">
        <w:t>3.1</w:t>
      </w:r>
      <w:r>
        <w:rPr>
          <w:rFonts w:asciiTheme="minorHAnsi" w:eastAsiaTheme="minorEastAsia" w:hAnsiTheme="minorHAnsi" w:cstheme="minorBidi"/>
          <w:sz w:val="22"/>
          <w:szCs w:val="22"/>
          <w:lang w:eastAsia="is-IS"/>
        </w:rPr>
        <w:tab/>
      </w:r>
      <w:r w:rsidRPr="00440DA0">
        <w:t>Figures</w:t>
      </w:r>
      <w:r>
        <w:tab/>
      </w:r>
      <w:r>
        <w:fldChar w:fldCharType="begin"/>
      </w:r>
      <w:r>
        <w:instrText xml:space="preserve"> PAGEREF _Toc468983188 \h </w:instrText>
      </w:r>
      <w:r>
        <w:fldChar w:fldCharType="separate"/>
      </w:r>
      <w:r>
        <w:t>21</w:t>
      </w:r>
      <w:r>
        <w:fldChar w:fldCharType="end"/>
      </w:r>
    </w:p>
    <w:p w:rsidR="002B302B" w:rsidRDefault="002B302B">
      <w:pPr>
        <w:pStyle w:val="TOC2"/>
        <w:tabs>
          <w:tab w:val="left" w:pos="851"/>
        </w:tabs>
        <w:rPr>
          <w:rFonts w:asciiTheme="minorHAnsi" w:eastAsiaTheme="minorEastAsia" w:hAnsiTheme="minorHAnsi" w:cstheme="minorBidi"/>
          <w:sz w:val="22"/>
          <w:szCs w:val="22"/>
          <w:lang w:eastAsia="is-IS"/>
        </w:rPr>
      </w:pPr>
      <w:r w:rsidRPr="00440DA0">
        <w:t>3.2</w:t>
      </w:r>
      <w:r>
        <w:rPr>
          <w:rFonts w:asciiTheme="minorHAnsi" w:eastAsiaTheme="minorEastAsia" w:hAnsiTheme="minorHAnsi" w:cstheme="minorBidi"/>
          <w:sz w:val="22"/>
          <w:szCs w:val="22"/>
          <w:lang w:eastAsia="is-IS"/>
        </w:rPr>
        <w:tab/>
      </w:r>
      <w:r w:rsidRPr="00440DA0">
        <w:t>Tables</w:t>
      </w:r>
      <w:r>
        <w:tab/>
      </w:r>
      <w:r>
        <w:fldChar w:fldCharType="begin"/>
      </w:r>
      <w:r>
        <w:instrText xml:space="preserve"> PAGEREF _Toc468983189 \h </w:instrText>
      </w:r>
      <w:r>
        <w:fldChar w:fldCharType="separate"/>
      </w:r>
      <w:r>
        <w:t>21</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4</w:t>
      </w:r>
      <w:r>
        <w:rPr>
          <w:rFonts w:asciiTheme="minorHAnsi" w:eastAsiaTheme="minorEastAsia" w:hAnsiTheme="minorHAnsi" w:cstheme="minorBidi"/>
          <w:b w:val="0"/>
          <w:sz w:val="22"/>
          <w:szCs w:val="22"/>
          <w:lang w:eastAsia="is-IS"/>
        </w:rPr>
        <w:tab/>
      </w:r>
      <w:r w:rsidRPr="00440DA0">
        <w:t>Conclusions</w:t>
      </w:r>
      <w:r>
        <w:tab/>
      </w:r>
      <w:r>
        <w:fldChar w:fldCharType="begin"/>
      </w:r>
      <w:r>
        <w:instrText xml:space="preserve"> PAGEREF _Toc468983190 \h </w:instrText>
      </w:r>
      <w:r>
        <w:fldChar w:fldCharType="separate"/>
      </w:r>
      <w:r>
        <w:t>23</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References</w:t>
      </w:r>
      <w:r>
        <w:tab/>
      </w:r>
      <w:r>
        <w:fldChar w:fldCharType="begin"/>
      </w:r>
      <w:r>
        <w:instrText xml:space="preserve"> PAGEREF _Toc468983191 \h </w:instrText>
      </w:r>
      <w:r>
        <w:fldChar w:fldCharType="separate"/>
      </w:r>
      <w:r>
        <w:t>25</w:t>
      </w:r>
      <w:r>
        <w:fldChar w:fldCharType="end"/>
      </w:r>
    </w:p>
    <w:p w:rsidR="002B302B" w:rsidRDefault="002B302B">
      <w:pPr>
        <w:pStyle w:val="TOC1"/>
        <w:rPr>
          <w:rFonts w:asciiTheme="minorHAnsi" w:eastAsiaTheme="minorEastAsia" w:hAnsiTheme="minorHAnsi" w:cstheme="minorBidi"/>
          <w:b w:val="0"/>
          <w:sz w:val="22"/>
          <w:szCs w:val="22"/>
          <w:lang w:eastAsia="is-IS"/>
        </w:rPr>
      </w:pPr>
      <w:r w:rsidRPr="00440DA0">
        <w:t>Appendix A</w:t>
      </w:r>
      <w:r>
        <w:tab/>
      </w:r>
      <w:r>
        <w:fldChar w:fldCharType="begin"/>
      </w:r>
      <w:r>
        <w:instrText xml:space="preserve"> PAGEREF _Toc468983192 \h </w:instrText>
      </w:r>
      <w:r>
        <w:fldChar w:fldCharType="separate"/>
      </w:r>
      <w:r>
        <w:t>27</w:t>
      </w:r>
      <w:r>
        <w:fldChar w:fldCharType="end"/>
      </w:r>
    </w:p>
    <w:p w:rsidR="00125E92" w:rsidRPr="005759D9" w:rsidRDefault="00125E92" w:rsidP="00125E92">
      <w:r w:rsidRPr="005759D9">
        <w:fldChar w:fldCharType="end"/>
      </w:r>
    </w:p>
    <w:p w:rsidR="00EC29B8" w:rsidRPr="005759D9" w:rsidRDefault="00A90E1E" w:rsidP="00FD0DF7">
      <w:pPr>
        <w:pStyle w:val="Heading1TOCandnotnumbered"/>
      </w:pPr>
      <w:bookmarkStart w:id="4" w:name="_Toc228097282"/>
      <w:bookmarkStart w:id="5" w:name="_Toc228097427"/>
      <w:r w:rsidRPr="005759D9">
        <w:br w:type="page"/>
      </w:r>
      <w:bookmarkStart w:id="6" w:name="_Toc468983177"/>
      <w:bookmarkEnd w:id="4"/>
      <w:bookmarkEnd w:id="5"/>
      <w:r w:rsidR="00F6730B" w:rsidRPr="005759D9">
        <w:lastRenderedPageBreak/>
        <w:t>List of Figures</w:t>
      </w:r>
      <w:bookmarkEnd w:id="6"/>
    </w:p>
    <w:p w:rsidR="00741C8F" w:rsidRDefault="00741C8F">
      <w:pPr>
        <w:pStyle w:val="TableofFigures"/>
        <w:tabs>
          <w:tab w:val="right" w:leader="dot" w:pos="8777"/>
        </w:tabs>
        <w:rPr>
          <w:rFonts w:asciiTheme="minorHAnsi" w:eastAsiaTheme="minorEastAsia" w:hAnsiTheme="minorHAnsi" w:cstheme="minorBidi"/>
          <w:noProof/>
          <w:sz w:val="22"/>
          <w:szCs w:val="22"/>
          <w:lang w:val="is-IS" w:eastAsia="is-IS"/>
        </w:rPr>
      </w:pPr>
      <w:r>
        <w:fldChar w:fldCharType="begin"/>
      </w:r>
      <w:r>
        <w:instrText xml:space="preserve"> TOC \c "Figure" </w:instrText>
      </w:r>
      <w:r>
        <w:fldChar w:fldCharType="separate"/>
      </w:r>
      <w:r>
        <w:rPr>
          <w:noProof/>
        </w:rPr>
        <w:t>Figure 3.1 Example caption (below Figure).</w:t>
      </w:r>
      <w:r>
        <w:rPr>
          <w:noProof/>
        </w:rPr>
        <w:tab/>
      </w:r>
      <w:r>
        <w:rPr>
          <w:noProof/>
        </w:rPr>
        <w:fldChar w:fldCharType="begin"/>
      </w:r>
      <w:r>
        <w:rPr>
          <w:noProof/>
        </w:rPr>
        <w:instrText xml:space="preserve"> PAGEREF _Toc468983472 \h </w:instrText>
      </w:r>
      <w:r>
        <w:rPr>
          <w:noProof/>
        </w:rPr>
      </w:r>
      <w:r>
        <w:rPr>
          <w:noProof/>
        </w:rPr>
        <w:fldChar w:fldCharType="separate"/>
      </w:r>
      <w:r>
        <w:rPr>
          <w:noProof/>
        </w:rPr>
        <w:t>21</w:t>
      </w:r>
      <w:r>
        <w:rPr>
          <w:noProof/>
        </w:rPr>
        <w:fldChar w:fldCharType="end"/>
      </w:r>
    </w:p>
    <w:p w:rsidR="000617DA" w:rsidRPr="005759D9" w:rsidRDefault="00741C8F" w:rsidP="002B6434">
      <w:r>
        <w:fldChar w:fldCharType="end"/>
      </w:r>
    </w:p>
    <w:p w:rsidR="00EC29B8" w:rsidRPr="005759D9" w:rsidRDefault="00A90E1E" w:rsidP="00F90E22">
      <w:pPr>
        <w:pStyle w:val="Heading1TOCandnotnumbered"/>
      </w:pPr>
      <w:bookmarkStart w:id="7" w:name="_Toc228097283"/>
      <w:bookmarkStart w:id="8" w:name="_Toc228097428"/>
      <w:r w:rsidRPr="005759D9">
        <w:br w:type="page"/>
      </w:r>
      <w:bookmarkStart w:id="9" w:name="_Toc468983178"/>
      <w:bookmarkEnd w:id="7"/>
      <w:bookmarkEnd w:id="8"/>
      <w:r w:rsidR="00F6730B" w:rsidRPr="005759D9">
        <w:lastRenderedPageBreak/>
        <w:t>List of Tables</w:t>
      </w:r>
      <w:bookmarkEnd w:id="9"/>
    </w:p>
    <w:p w:rsidR="00741C8F" w:rsidRDefault="00741C8F">
      <w:pPr>
        <w:pStyle w:val="TableofFigures"/>
        <w:tabs>
          <w:tab w:val="right" w:leader="dot" w:pos="8777"/>
        </w:tabs>
        <w:rPr>
          <w:rFonts w:asciiTheme="minorHAnsi" w:eastAsiaTheme="minorEastAsia" w:hAnsiTheme="minorHAnsi" w:cstheme="minorBidi"/>
          <w:noProof/>
          <w:sz w:val="22"/>
          <w:szCs w:val="22"/>
          <w:lang w:val="is-IS" w:eastAsia="is-IS"/>
        </w:rPr>
      </w:pPr>
      <w:r>
        <w:fldChar w:fldCharType="begin"/>
      </w:r>
      <w:r>
        <w:instrText xml:space="preserve"> TOC \c "Table" </w:instrText>
      </w:r>
      <w:r>
        <w:fldChar w:fldCharType="separate"/>
      </w:r>
      <w:r>
        <w:rPr>
          <w:noProof/>
        </w:rPr>
        <w:t>Table 3.1 Example caption (above the table).</w:t>
      </w:r>
      <w:r>
        <w:rPr>
          <w:noProof/>
        </w:rPr>
        <w:tab/>
      </w:r>
      <w:r>
        <w:rPr>
          <w:noProof/>
        </w:rPr>
        <w:fldChar w:fldCharType="begin"/>
      </w:r>
      <w:r>
        <w:rPr>
          <w:noProof/>
        </w:rPr>
        <w:instrText xml:space="preserve"> PAGEREF _Toc468983495 \h </w:instrText>
      </w:r>
      <w:r>
        <w:rPr>
          <w:noProof/>
        </w:rPr>
      </w:r>
      <w:r>
        <w:rPr>
          <w:noProof/>
        </w:rPr>
        <w:fldChar w:fldCharType="separate"/>
      </w:r>
      <w:r>
        <w:rPr>
          <w:noProof/>
        </w:rPr>
        <w:t>22</w:t>
      </w:r>
      <w:r>
        <w:rPr>
          <w:noProof/>
        </w:rPr>
        <w:fldChar w:fldCharType="end"/>
      </w:r>
    </w:p>
    <w:p w:rsidR="00EC29B8" w:rsidRPr="005759D9" w:rsidRDefault="00741C8F" w:rsidP="002B6434">
      <w:r>
        <w:fldChar w:fldCharType="end"/>
      </w:r>
    </w:p>
    <w:p w:rsidR="0037379D" w:rsidRPr="005759D9" w:rsidRDefault="00A90E1E" w:rsidP="00F90E22">
      <w:pPr>
        <w:pStyle w:val="Heading1TOCandnotnumbered"/>
      </w:pPr>
      <w:bookmarkStart w:id="10" w:name="_Toc228097284"/>
      <w:bookmarkStart w:id="11" w:name="_Toc228097429"/>
      <w:r w:rsidRPr="005759D9">
        <w:rPr>
          <w:szCs w:val="28"/>
        </w:rPr>
        <w:br w:type="page"/>
      </w:r>
      <w:bookmarkStart w:id="12" w:name="_Toc468983179"/>
      <w:bookmarkEnd w:id="10"/>
      <w:bookmarkEnd w:id="11"/>
      <w:r w:rsidR="0096209B" w:rsidRPr="005759D9">
        <w:rPr>
          <w:szCs w:val="28"/>
        </w:rPr>
        <w:lastRenderedPageBreak/>
        <w:t>Abbreviations</w:t>
      </w:r>
      <w:bookmarkEnd w:id="12"/>
    </w:p>
    <w:p w:rsidR="0096209B" w:rsidRPr="005759D9" w:rsidRDefault="00E24946" w:rsidP="002B6434">
      <w:r w:rsidRPr="005759D9">
        <w:t>In this Chapter can be lists of abbreviations and/or variable names. Give the Chapter a title that is appropriate for the contents, e.g. Abbreviations, Glossary, List of Variables. This Chapter can be removed if it is not needed.</w:t>
      </w:r>
    </w:p>
    <w:p w:rsidR="00E06C3B" w:rsidRPr="005759D9" w:rsidRDefault="00E06C3B" w:rsidP="002B6434"/>
    <w:p w:rsidR="00E06C3B" w:rsidRPr="005759D9" w:rsidRDefault="00E06C3B" w:rsidP="002B6434">
      <w:pPr>
        <w:sectPr w:rsidR="00E06C3B" w:rsidRPr="005759D9" w:rsidSect="00A03C3E">
          <w:footerReference w:type="even" r:id="rId12"/>
          <w:footerReference w:type="default" r:id="rId13"/>
          <w:type w:val="oddPage"/>
          <w:pgSz w:w="11907" w:h="16840" w:code="9"/>
          <w:pgMar w:top="1418" w:right="1418" w:bottom="1701" w:left="1418" w:header="567" w:footer="850" w:gutter="284"/>
          <w:pgNumType w:fmt="lowerRoman"/>
          <w:cols w:space="720"/>
          <w:docGrid w:linePitch="326"/>
        </w:sectPr>
      </w:pPr>
    </w:p>
    <w:p w:rsidR="00511307" w:rsidRPr="005759D9" w:rsidRDefault="0096209B" w:rsidP="00F90E22">
      <w:pPr>
        <w:pStyle w:val="Heading1TOCandnotnumbered"/>
      </w:pPr>
      <w:bookmarkStart w:id="13" w:name="_Toc468983180"/>
      <w:r w:rsidRPr="005759D9">
        <w:rPr>
          <w:szCs w:val="28"/>
        </w:rPr>
        <w:lastRenderedPageBreak/>
        <w:t>Acknowledgements</w:t>
      </w:r>
      <w:bookmarkEnd w:id="13"/>
    </w:p>
    <w:p w:rsidR="00511307" w:rsidRPr="005759D9" w:rsidRDefault="00E24946" w:rsidP="002B6434">
      <w:r w:rsidRPr="005759D9">
        <w:t>This Chapter contains acknowledgements to those that have supported the research financially, with facilities, or labor. For example, research funds, companies, advisors, thesis committee members, and others that have in any way assisted with the project, including family and friends if appropriate. This Chapter should begin on an odd-page (right side).</w:t>
      </w:r>
    </w:p>
    <w:p w:rsidR="002D6602" w:rsidRPr="005759D9" w:rsidRDefault="002D6602" w:rsidP="002B6434"/>
    <w:p w:rsidR="0037379D" w:rsidRPr="005759D9" w:rsidRDefault="0037379D" w:rsidP="002B6434"/>
    <w:p w:rsidR="00511307" w:rsidRPr="005759D9" w:rsidRDefault="00511307" w:rsidP="002B6434">
      <w:pPr>
        <w:sectPr w:rsidR="00511307" w:rsidRPr="005759D9" w:rsidSect="00A03C3E">
          <w:type w:val="oddPage"/>
          <w:pgSz w:w="11907" w:h="16840" w:code="9"/>
          <w:pgMar w:top="1418" w:right="1418" w:bottom="1701" w:left="1418" w:header="567" w:footer="850" w:gutter="284"/>
          <w:pgNumType w:fmt="lowerRoman"/>
          <w:cols w:space="720"/>
          <w:docGrid w:linePitch="326"/>
        </w:sectPr>
      </w:pPr>
    </w:p>
    <w:p w:rsidR="00511307" w:rsidRPr="005759D9" w:rsidRDefault="0096209B" w:rsidP="002B6434">
      <w:pPr>
        <w:pStyle w:val="Heading1"/>
      </w:pPr>
      <w:bookmarkStart w:id="14" w:name="_Toc468983181"/>
      <w:r w:rsidRPr="005759D9">
        <w:lastRenderedPageBreak/>
        <w:t>General Information</w:t>
      </w:r>
      <w:bookmarkEnd w:id="14"/>
    </w:p>
    <w:p w:rsidR="00E24946" w:rsidRPr="005759D9" w:rsidRDefault="00E24946" w:rsidP="00E24946">
      <w:bookmarkStart w:id="15" w:name="_Toc412287575"/>
      <w:bookmarkStart w:id="16" w:name="_Toc412357526"/>
      <w:bookmarkStart w:id="17" w:name="_Toc469883677"/>
      <w:bookmarkEnd w:id="0"/>
      <w:bookmarkEnd w:id="1"/>
      <w:bookmarkEnd w:id="2"/>
      <w:r w:rsidRPr="005759D9">
        <w:t>Heading 1 is a Chapter title. It should be Bold, 20 pt Verdana font. Use 54 pt space above. It should begin a new odd page (right side). Use 12 pt space below.</w:t>
      </w:r>
    </w:p>
    <w:p w:rsidR="00E24946" w:rsidRPr="005759D9" w:rsidRDefault="00E24946" w:rsidP="00E24946">
      <w:r w:rsidRPr="005759D9">
        <w:t>In place of the font Verdana, a comparable sans serif font can be used for all headings, but all headings must be written consistently with the same font.</w:t>
      </w:r>
    </w:p>
    <w:p w:rsidR="00E24946" w:rsidRPr="005759D9" w:rsidRDefault="00E24946" w:rsidP="00E24946">
      <w:r w:rsidRPr="005759D9">
        <w:t>The main text is written in Times New Roman, with font size 12 pt and single line spacing. Paragraphs shall be defined with 0 pt space above (since the space above will come from the Heading or previous paragraph) but with 12 pt space below.</w:t>
      </w:r>
    </w:p>
    <w:p w:rsidR="00E24946" w:rsidRPr="005759D9" w:rsidRDefault="00E24946" w:rsidP="00E24946">
      <w:r w:rsidRPr="005759D9">
        <w:t>Capitalization of the title of the thesis, Chapters and Subheadings shall be consistently done so that the first letter in a main word is capitalized and other letters are in lower case. Please see the examples in this template.</w:t>
      </w:r>
    </w:p>
    <w:p w:rsidR="00E24946" w:rsidRPr="005759D9" w:rsidRDefault="00E24946" w:rsidP="00E24946">
      <w:r w:rsidRPr="005759D9">
        <w:t>Perform a Search for XX as a part of a word (not as Whole Word) to find areas that you need to change.</w:t>
      </w:r>
    </w:p>
    <w:p w:rsidR="00E24946" w:rsidRPr="005759D9" w:rsidRDefault="00E24946" w:rsidP="00E24946">
      <w:r w:rsidRPr="005759D9">
        <w:t xml:space="preserve">In place of the font Times New Roman, a comparable serif font can be used for all text. All text must be written with the same font. </w:t>
      </w:r>
    </w:p>
    <w:p w:rsidR="00E24946" w:rsidRPr="005759D9" w:rsidRDefault="00E24946" w:rsidP="00E24946">
      <w:r w:rsidRPr="005759D9">
        <w:t>All text in the thesis shall be written in one color, black. Exceptions are allowed within Figures. Do not use “hyperlinks” in text, which makes it a different color, e.g. blue, and/or underlined.</w:t>
      </w:r>
    </w:p>
    <w:p w:rsidR="00E24946" w:rsidRPr="005759D9" w:rsidRDefault="00E24946" w:rsidP="00E24946">
      <w:r w:rsidRPr="005759D9">
        <w:t>Use a 2.5 cm top margin and for the outer side (not the side of the spine). At the spine add 0.5 cm gutter to create a total of 3.0 cm margin at the spine. At the bottom of a page there shall be 1.5 cm from the bottom of the text to the page number, and the total bottom margin shall be 3.0 cm.</w:t>
      </w:r>
    </w:p>
    <w:p w:rsidR="00E24946" w:rsidRPr="005759D9" w:rsidRDefault="00E24946" w:rsidP="00E24946">
      <w:r w:rsidRPr="005759D9">
        <w:t>The pages of the main text are numbered with Arabic numerals, starting with 1 on the first page of the first chapter. The page numbers appear at the outside edge, in the footer. References and Appendices are numbered consecutively and identically. The total number of pages in a thesis is taken as the page number appearing on the last printed page.</w:t>
      </w:r>
    </w:p>
    <w:p w:rsidR="00E24946" w:rsidRPr="005759D9" w:rsidRDefault="00E24946" w:rsidP="00E24946">
      <w:r w:rsidRPr="005759D9">
        <w:t>Begin Heading 1 at the top of a odd page (right side). After the heading it is possible to write a short introductory text before the first subheading, Heading 2, appears.</w:t>
      </w:r>
    </w:p>
    <w:p w:rsidR="00E24946" w:rsidRPr="005759D9" w:rsidRDefault="00E24946" w:rsidP="00E24946">
      <w:r w:rsidRPr="005759D9">
        <w:t>Use Italic style in moderation to draw attention to text. Use Bold style even more rarely. Do not use underlined text in the thesis.</w:t>
      </w:r>
    </w:p>
    <w:p w:rsidR="00E24946" w:rsidRPr="005759D9" w:rsidRDefault="00E24946" w:rsidP="00E24946">
      <w:r w:rsidRPr="005759D9">
        <w:t>Use footnotes sparingly. They shall be numbered and shall appear at the bottom of the page that first cites them or as soon thereafter as possible.</w:t>
      </w:r>
    </w:p>
    <w:p w:rsidR="00E24946" w:rsidRPr="005759D9" w:rsidRDefault="00E24946" w:rsidP="00E24946">
      <w:r w:rsidRPr="005759D9">
        <w:t>Number and cite equations and formulas based on conventions in your field of study.</w:t>
      </w:r>
    </w:p>
    <w:p w:rsidR="00B46915" w:rsidRPr="005759D9" w:rsidRDefault="00E24946" w:rsidP="00E24946">
      <w:pPr>
        <w:rPr>
          <w:rFonts w:ascii="Verdana" w:hAnsi="Verdana"/>
        </w:rPr>
      </w:pPr>
      <w:r w:rsidRPr="005759D9">
        <w:lastRenderedPageBreak/>
        <w:t>You can choose to indent the first line of each paragraph by 1 cm instead of using 12 pt space between paragraphs. If this is done, you need to add 12 pts to the space above headings that appear below text, since the current style in the template assumes 12 pt space being provided by the paragraph. Do not use both indenting and space between paragraphs.</w:t>
      </w:r>
    </w:p>
    <w:p w:rsidR="00D55DC4" w:rsidRPr="005759D9" w:rsidRDefault="0096209B" w:rsidP="007461CF">
      <w:pPr>
        <w:pStyle w:val="Heading2"/>
      </w:pPr>
      <w:bookmarkStart w:id="18" w:name="_Toc228097287"/>
      <w:bookmarkStart w:id="19" w:name="_Toc228097432"/>
      <w:bookmarkStart w:id="20" w:name="_Toc468983182"/>
      <w:bookmarkEnd w:id="15"/>
      <w:bookmarkEnd w:id="16"/>
      <w:bookmarkEnd w:id="17"/>
      <w:r w:rsidRPr="005759D9">
        <w:t>Heading</w:t>
      </w:r>
      <w:r w:rsidR="005506D3" w:rsidRPr="005759D9">
        <w:t xml:space="preserve"> 2</w:t>
      </w:r>
      <w:bookmarkEnd w:id="18"/>
      <w:bookmarkEnd w:id="19"/>
      <w:bookmarkEnd w:id="20"/>
    </w:p>
    <w:p w:rsidR="00C92CE3" w:rsidRPr="005759D9" w:rsidRDefault="00E24946" w:rsidP="005506D3">
      <w:r w:rsidRPr="005759D9">
        <w:t>Heading 2 is a subheading. It is B</w:t>
      </w:r>
      <w:r w:rsidR="007461CF">
        <w:t>old and in 16 pt Verdana. Use 30</w:t>
      </w:r>
      <w:r w:rsidRPr="005759D9">
        <w:t xml:space="preserve"> pt space above Heading 2. Use 12 pt space below Heading 2.</w:t>
      </w:r>
    </w:p>
    <w:p w:rsidR="00D55DC4" w:rsidRPr="005759D9" w:rsidRDefault="0096209B" w:rsidP="007461CF">
      <w:pPr>
        <w:pStyle w:val="Heading3"/>
      </w:pPr>
      <w:bookmarkStart w:id="21" w:name="_Toc412287573"/>
      <w:bookmarkStart w:id="22" w:name="_Toc412357524"/>
      <w:bookmarkStart w:id="23" w:name="_Toc469883675"/>
      <w:bookmarkStart w:id="24" w:name="_Toc228097288"/>
      <w:bookmarkStart w:id="25" w:name="_Toc228097433"/>
      <w:bookmarkStart w:id="26" w:name="_Toc468983183"/>
      <w:r w:rsidRPr="005759D9">
        <w:t>Heading</w:t>
      </w:r>
      <w:r w:rsidR="005506D3" w:rsidRPr="005759D9">
        <w:t xml:space="preserve"> </w:t>
      </w:r>
      <w:r w:rsidR="003E3502" w:rsidRPr="005759D9">
        <w:t>3</w:t>
      </w:r>
      <w:bookmarkEnd w:id="21"/>
      <w:bookmarkEnd w:id="22"/>
      <w:bookmarkEnd w:id="23"/>
      <w:bookmarkEnd w:id="24"/>
      <w:bookmarkEnd w:id="25"/>
      <w:bookmarkEnd w:id="26"/>
    </w:p>
    <w:p w:rsidR="00C92CE3" w:rsidRPr="005759D9" w:rsidRDefault="00E24946" w:rsidP="005506D3">
      <w:r w:rsidRPr="005759D9">
        <w:t xml:space="preserve">Heading 3 is the lowest level numbered subheading. It is </w:t>
      </w:r>
      <w:r w:rsidR="007461CF">
        <w:t>Bold and in 12 pt Verdana with</w:t>
      </w:r>
      <w:r w:rsidRPr="005759D9">
        <w:t xml:space="preserve"> 18 pt space above.</w:t>
      </w:r>
      <w:r w:rsidR="00B163C7" w:rsidRPr="005759D9">
        <w:t xml:space="preserve"> </w:t>
      </w:r>
    </w:p>
    <w:p w:rsidR="00C92CE3" w:rsidRPr="005759D9" w:rsidRDefault="0096209B" w:rsidP="007461CF">
      <w:pPr>
        <w:pStyle w:val="Heading4"/>
      </w:pPr>
      <w:r w:rsidRPr="005759D9">
        <w:t>Heading</w:t>
      </w:r>
      <w:r w:rsidR="0097337E" w:rsidRPr="005759D9">
        <w:t xml:space="preserve"> 4</w:t>
      </w:r>
    </w:p>
    <w:p w:rsidR="00B163C7" w:rsidRPr="005759D9" w:rsidRDefault="00E24946">
      <w:r w:rsidRPr="005759D9">
        <w:t>Heading 4 shall not be numbered and it does not appear in the table of contents. Heading 4 is written in ordinary 12 pt Verdana and has 12 pt space above. Use 6 pt space below heading 4.</w:t>
      </w:r>
    </w:p>
    <w:p w:rsidR="00E24946" w:rsidRPr="005759D9" w:rsidRDefault="00E24946" w:rsidP="00E24946">
      <w:r w:rsidRPr="005759D9">
        <w:t>Do not use headings with a lower level than level 4.</w:t>
      </w:r>
    </w:p>
    <w:p w:rsidR="0014700C" w:rsidRPr="005759D9" w:rsidRDefault="0096209B" w:rsidP="007461CF">
      <w:pPr>
        <w:pStyle w:val="Heading2"/>
      </w:pPr>
      <w:bookmarkStart w:id="27" w:name="_Toc468983184"/>
      <w:r w:rsidRPr="005759D9">
        <w:t>Title page, spine, and back page</w:t>
      </w:r>
      <w:bookmarkEnd w:id="27"/>
    </w:p>
    <w:p w:rsidR="00E24946" w:rsidRPr="005759D9" w:rsidRDefault="00E24946" w:rsidP="00E24946">
      <w:r w:rsidRPr="005759D9">
        <w:t xml:space="preserve">Do not use the Logo of companies, collaborators, funding agents or others on the title page, back page, or elsewhere in the thesis. Do not place a photo on the title page or otherwise change its format and style. </w:t>
      </w:r>
    </w:p>
    <w:p w:rsidR="00E24946" w:rsidRPr="005759D9" w:rsidRDefault="00E24946" w:rsidP="00E24946">
      <w:r w:rsidRPr="005759D9">
        <w:t>In the text, it is necessary to acknowledge collaborators and supporters, That is done in the Acknowledgements chapter or in the Preface.</w:t>
      </w:r>
    </w:p>
    <w:p w:rsidR="00E24946" w:rsidRPr="005759D9" w:rsidRDefault="00E24946" w:rsidP="00E24946">
      <w:r w:rsidRPr="005759D9">
        <w:t xml:space="preserve">The </w:t>
      </w:r>
      <w:r w:rsidR="007461CF">
        <w:t>seal</w:t>
      </w:r>
      <w:r w:rsidRPr="005759D9">
        <w:t xml:space="preserve"> of the University of Iceland on the title page shall be 4.2 cm across and it shall begin 4.2 cm below the top edge of the paper. From the lower edge of the </w:t>
      </w:r>
      <w:r w:rsidR="007461CF">
        <w:t>seal</w:t>
      </w:r>
      <w:r w:rsidRPr="005759D9">
        <w:t>, there shall be 3.0 cm to the top of the thesis Title.</w:t>
      </w:r>
    </w:p>
    <w:p w:rsidR="00E24946" w:rsidRPr="005759D9" w:rsidRDefault="00E24946" w:rsidP="00E24946">
      <w:r w:rsidRPr="005759D9">
        <w:t>A color ribbon (see color details below), spanning 7.7 cm vertically from the bottom of the page, covers the bottom part of the cover page, spine, and back side of the cover. The great part of the color ribbon spans 7.7 cm from the lower edge of the paper, the top of the University of Iceland graphic is slightly higher.</w:t>
      </w:r>
    </w:p>
    <w:p w:rsidR="00E24946" w:rsidRPr="005759D9" w:rsidRDefault="00E24946" w:rsidP="00E24946">
      <w:r w:rsidRPr="005759D9">
        <w:t>The space below the name of the author on the title page shall be 1 cm to the top of the highest point of the color ribbon, i.e. the symbol of the University of Iceland. The name of the author and the placement of the symbol of the University of Iceland in the color ribbon shall be centered horizontally on the title page.</w:t>
      </w:r>
    </w:p>
    <w:p w:rsidR="00E24946" w:rsidRPr="005759D9" w:rsidRDefault="00E24946" w:rsidP="00E24946">
      <w:r w:rsidRPr="005759D9">
        <w:t xml:space="preserve">On the back page it is allowed to place the name of the printing company. It shall then be centered, left to right on the page, and centered vertically within the colored ribbon at the </w:t>
      </w:r>
      <w:r w:rsidRPr="005759D9">
        <w:lastRenderedPageBreak/>
        <w:t>bottom of the page. The name of the printer shall be written with at the largest 10 pt Verdana in ordinary but white colored letters.</w:t>
      </w:r>
    </w:p>
    <w:p w:rsidR="00E24946" w:rsidRPr="005759D9" w:rsidRDefault="00E24946" w:rsidP="00E24946">
      <w:r w:rsidRPr="005759D9">
        <w:t>The text on the spine shall be in Verdana and using size of either 12 pt, 11 pt, or 10 pt depending on the thickness of the spine. Write the name of the author in Bold, starting 2.0 cm from the top of the spine. Write a short version of the title (50 characters including spaces), non-bold, starting 11.5 cm from the top of the spine. There shall be at least 1 cm between the end of the author’s name and the title, and at least 1 cm between the end of the title and the beginning of the color ribbon. Centered within the color ribbon shall be the issue year of the thesis in white letters.</w:t>
      </w:r>
    </w:p>
    <w:p w:rsidR="00E24946" w:rsidRPr="005759D9" w:rsidRDefault="00E24946" w:rsidP="00E24946">
      <w:r w:rsidRPr="005759D9">
        <w:t xml:space="preserve">The color ribbon of MS theses is the orange color of the School of Engineering and Natural Sciences of the University of Iceland. Its color codes are: </w:t>
      </w:r>
      <w:r w:rsidR="002056DD">
        <w:t>RGB: 235</w:t>
      </w:r>
      <w:r w:rsidRPr="005759D9">
        <w:t xml:space="preserve"> :</w:t>
      </w:r>
      <w:r w:rsidR="002056DD">
        <w:t xml:space="preserve"> 113 : 37</w:t>
      </w:r>
      <w:r w:rsidRPr="005759D9">
        <w:t>.</w:t>
      </w:r>
    </w:p>
    <w:p w:rsidR="0019785C" w:rsidRPr="005759D9" w:rsidRDefault="0019785C" w:rsidP="007461CF">
      <w:pPr>
        <w:pStyle w:val="Heading2"/>
      </w:pPr>
      <w:bookmarkStart w:id="28" w:name="_Toc468983185"/>
      <w:r w:rsidRPr="005759D9">
        <w:t>Thesis Authoring</w:t>
      </w:r>
      <w:bookmarkEnd w:id="28"/>
    </w:p>
    <w:p w:rsidR="00E24946" w:rsidRDefault="00E24946" w:rsidP="00E24946">
      <w:bookmarkStart w:id="29" w:name="_Toc230168576"/>
      <w:r w:rsidRPr="005759D9">
        <w:t>The quality of a thesis does not only reflect the quality of the research but also the quality of the authorship. For the latter, it is important to consider the organization and flow of ideas and results in the thesis, the presentation of ideas, prior research and results, the language style, and a thorough literature review. It is important for students to take these issues into account and explore how thesis writing is prepared and performed. Students must develop professional practice regarding references and citations. The style of references and citations should match the field of study and be internally consistent. This style should be chosen with the student’s advisor.</w:t>
      </w:r>
    </w:p>
    <w:p w:rsidR="005759D9" w:rsidRDefault="005759D9" w:rsidP="00E24946"/>
    <w:p w:rsidR="005759D9" w:rsidRDefault="005759D9" w:rsidP="00E24946">
      <w:pPr>
        <w:sectPr w:rsidR="005759D9" w:rsidSect="00355E05">
          <w:footerReference w:type="even" r:id="rId14"/>
          <w:footerReference w:type="default" r:id="rId15"/>
          <w:type w:val="oddPage"/>
          <w:pgSz w:w="11907" w:h="16840" w:code="9"/>
          <w:pgMar w:top="1418" w:right="1418" w:bottom="1701" w:left="1418" w:header="567" w:footer="851" w:gutter="284"/>
          <w:cols w:space="720"/>
        </w:sectPr>
      </w:pPr>
    </w:p>
    <w:p w:rsidR="00C92CE3" w:rsidRPr="005759D9" w:rsidRDefault="0096209B" w:rsidP="002B6434">
      <w:pPr>
        <w:pStyle w:val="Heading1"/>
      </w:pPr>
      <w:bookmarkStart w:id="30" w:name="_Toc468983186"/>
      <w:bookmarkEnd w:id="29"/>
      <w:r w:rsidRPr="005759D9">
        <w:lastRenderedPageBreak/>
        <w:t>Lists</w:t>
      </w:r>
      <w:bookmarkEnd w:id="30"/>
    </w:p>
    <w:p w:rsidR="00C92CE3" w:rsidRPr="005759D9" w:rsidRDefault="0096209B" w:rsidP="007461CF">
      <w:pPr>
        <w:pStyle w:val="Heading4"/>
      </w:pPr>
      <w:r w:rsidRPr="005759D9">
        <w:t>Bullet list</w:t>
      </w:r>
    </w:p>
    <w:p w:rsidR="00E24946" w:rsidRPr="005759D9" w:rsidRDefault="00E24946" w:rsidP="00E24946">
      <w:r w:rsidRPr="005759D9">
        <w:t>Here is an example of an itemized bullet list. The list can be more densely spaced, e.g. with 0 pt space between items, but there shall always be 12 pt space between any surrounding text and the list.</w:t>
      </w:r>
    </w:p>
    <w:p w:rsidR="00E24946" w:rsidRPr="005759D9" w:rsidRDefault="00E24946" w:rsidP="00E24946">
      <w:pPr>
        <w:numPr>
          <w:ilvl w:val="0"/>
          <w:numId w:val="23"/>
        </w:numPr>
      </w:pPr>
      <w:r w:rsidRPr="005759D9">
        <w:t>Item 1;</w:t>
      </w:r>
    </w:p>
    <w:p w:rsidR="00E24946" w:rsidRPr="005759D9" w:rsidRDefault="00E24946" w:rsidP="00E24946">
      <w:pPr>
        <w:numPr>
          <w:ilvl w:val="0"/>
          <w:numId w:val="23"/>
        </w:numPr>
      </w:pPr>
      <w:r w:rsidRPr="005759D9">
        <w:t>Item 2;</w:t>
      </w:r>
    </w:p>
    <w:p w:rsidR="00E24946" w:rsidRPr="005759D9" w:rsidRDefault="00E24946" w:rsidP="00E24946">
      <w:pPr>
        <w:numPr>
          <w:ilvl w:val="0"/>
          <w:numId w:val="23"/>
        </w:numPr>
      </w:pPr>
      <w:r w:rsidRPr="005759D9">
        <w:t>Item 3.</w:t>
      </w:r>
    </w:p>
    <w:p w:rsidR="00E24946" w:rsidRPr="005759D9" w:rsidRDefault="00E24946" w:rsidP="00E24946">
      <w:r w:rsidRPr="005759D9">
        <w:t>If the first line after a list is a continuation of the same paragraph as before the list, do not insert additional space between the list and the text, or if indenting is being used, do not indent the line.</w:t>
      </w:r>
    </w:p>
    <w:p w:rsidR="00110724" w:rsidRPr="005759D9" w:rsidRDefault="00110724"/>
    <w:p w:rsidR="00110724" w:rsidRPr="005759D9" w:rsidRDefault="00110724"/>
    <w:p w:rsidR="008017E9" w:rsidRPr="005759D9" w:rsidRDefault="008017E9">
      <w:pPr>
        <w:sectPr w:rsidR="008017E9" w:rsidRPr="005759D9" w:rsidSect="00355E05">
          <w:type w:val="oddPage"/>
          <w:pgSz w:w="11907" w:h="16840" w:code="9"/>
          <w:pgMar w:top="1418" w:right="1418" w:bottom="1701" w:left="1418" w:header="567" w:footer="851" w:gutter="284"/>
          <w:cols w:space="720"/>
        </w:sectPr>
      </w:pPr>
    </w:p>
    <w:p w:rsidR="00C92CE3" w:rsidRPr="005759D9" w:rsidRDefault="0096209B" w:rsidP="002B6434">
      <w:pPr>
        <w:pStyle w:val="Heading1"/>
      </w:pPr>
      <w:bookmarkStart w:id="31" w:name="_Toc468983187"/>
      <w:r w:rsidRPr="005759D9">
        <w:lastRenderedPageBreak/>
        <w:t>Figures and Tables</w:t>
      </w:r>
      <w:bookmarkEnd w:id="31"/>
    </w:p>
    <w:p w:rsidR="00B340A7" w:rsidRPr="005759D9" w:rsidRDefault="00B340A7" w:rsidP="00B340A7">
      <w:r w:rsidRPr="005759D9">
        <w:t>This Chapter shows examples of Figures and Tables and their references to them.</w:t>
      </w:r>
    </w:p>
    <w:p w:rsidR="00C92CE3" w:rsidRPr="005759D9" w:rsidRDefault="0096209B" w:rsidP="007461CF">
      <w:pPr>
        <w:pStyle w:val="Heading2"/>
      </w:pPr>
      <w:bookmarkStart w:id="32" w:name="_Toc468983188"/>
      <w:r w:rsidRPr="005759D9">
        <w:t>Figures</w:t>
      </w:r>
      <w:bookmarkEnd w:id="32"/>
    </w:p>
    <w:p w:rsidR="00B340A7" w:rsidRPr="005759D9" w:rsidRDefault="00B340A7" w:rsidP="00B340A7">
      <w:r w:rsidRPr="005759D9">
        <w:t>Figure captions shall be placed below Figures and shall be written in Italic style</w:t>
      </w:r>
      <w:r w:rsidR="005759D9">
        <w:t xml:space="preserve"> in the same font and size as the main text</w:t>
      </w:r>
      <w:r w:rsidRPr="005759D9">
        <w:t>.</w:t>
      </w:r>
      <w:r w:rsidR="007461CF">
        <w:t xml:space="preserve"> Select the style Caption Below.</w:t>
      </w:r>
    </w:p>
    <w:p w:rsidR="00B340A7" w:rsidRPr="005759D9" w:rsidRDefault="00B340A7" w:rsidP="00B340A7">
      <w:r w:rsidRPr="005759D9">
        <w:t>Include one empty line above Figures.</w:t>
      </w:r>
    </w:p>
    <w:p w:rsidR="00B340A7" w:rsidRPr="005759D9" w:rsidRDefault="00B340A7" w:rsidP="00B340A7"/>
    <w:p w:rsidR="00B340A7" w:rsidRPr="005759D9" w:rsidRDefault="00B340A7" w:rsidP="00B340A7">
      <w:pPr>
        <w:keepNext/>
        <w:jc w:val="left"/>
      </w:pPr>
      <w:r w:rsidRPr="005759D9">
        <w:rPr>
          <w:noProof/>
          <w:sz w:val="20"/>
          <w:lang w:val="is-IS" w:eastAsia="is-IS"/>
        </w:rPr>
        <w:drawing>
          <wp:inline distT="0" distB="0" distL="0" distR="0" wp14:anchorId="2EAF6BFA" wp14:editId="1ACE2876">
            <wp:extent cx="1949450" cy="1651000"/>
            <wp:effectExtent l="0" t="0" r="0" b="0"/>
            <wp:docPr id="2" name="Picture 2" descr="MCj04247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24750000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9450" cy="1651000"/>
                    </a:xfrm>
                    <a:prstGeom prst="rect">
                      <a:avLst/>
                    </a:prstGeom>
                    <a:noFill/>
                    <a:ln>
                      <a:noFill/>
                    </a:ln>
                  </pic:spPr>
                </pic:pic>
              </a:graphicData>
            </a:graphic>
          </wp:inline>
        </w:drawing>
      </w:r>
    </w:p>
    <w:p w:rsidR="00B340A7" w:rsidRPr="002B302B" w:rsidRDefault="002B302B" w:rsidP="002B302B">
      <w:pPr>
        <w:pStyle w:val="Caption"/>
      </w:pPr>
      <w:bookmarkStart w:id="33" w:name="_Ref242259048"/>
      <w:bookmarkStart w:id="34" w:name="_Ref228101889"/>
      <w:bookmarkStart w:id="35" w:name="_Toc242346064"/>
      <w:bookmarkStart w:id="36" w:name="_Toc265856306"/>
      <w:bookmarkStart w:id="37" w:name="_Toc468983472"/>
      <w:r w:rsidRPr="002B302B">
        <w:t xml:space="preserve">Figure </w:t>
      </w:r>
      <w:r w:rsidRPr="002B302B">
        <w:fldChar w:fldCharType="begin"/>
      </w:r>
      <w:r w:rsidRPr="002B302B">
        <w:instrText xml:space="preserve"> STYLEREF 1 \s </w:instrText>
      </w:r>
      <w:r w:rsidRPr="002B302B">
        <w:fldChar w:fldCharType="separate"/>
      </w:r>
      <w:r w:rsidRPr="002B302B">
        <w:t>3</w:t>
      </w:r>
      <w:r w:rsidRPr="002B302B">
        <w:fldChar w:fldCharType="end"/>
      </w:r>
      <w:r w:rsidRPr="002B302B">
        <w:t>.</w:t>
      </w:r>
      <w:r w:rsidRPr="002B302B">
        <w:fldChar w:fldCharType="begin"/>
      </w:r>
      <w:r w:rsidRPr="002B302B">
        <w:instrText xml:space="preserve"> SEQ Figure \* ARABIC \s 1 </w:instrText>
      </w:r>
      <w:r w:rsidRPr="002B302B">
        <w:fldChar w:fldCharType="separate"/>
      </w:r>
      <w:r w:rsidRPr="002B302B">
        <w:t>1</w:t>
      </w:r>
      <w:r w:rsidRPr="002B302B">
        <w:fldChar w:fldCharType="end"/>
      </w:r>
      <w:bookmarkEnd w:id="33"/>
      <w:r w:rsidR="00B340A7" w:rsidRPr="002B302B">
        <w:t xml:space="preserve"> Example caption (below Figure)</w:t>
      </w:r>
      <w:bookmarkEnd w:id="34"/>
      <w:r w:rsidR="00B340A7" w:rsidRPr="002B302B">
        <w:t>.</w:t>
      </w:r>
      <w:bookmarkEnd w:id="35"/>
      <w:bookmarkEnd w:id="36"/>
      <w:bookmarkEnd w:id="37"/>
    </w:p>
    <w:p w:rsidR="00B340A7" w:rsidRPr="005759D9" w:rsidRDefault="00B340A7" w:rsidP="00B340A7">
      <w:r w:rsidRPr="005759D9">
        <w:t>It is important to specify Figures with “paragraph format”: “keep with next” to avoid breaking the link between a Figure and its caption. A Figure can be centered, and then the caption should also be centered. Text within a Figure shall use sans serif font, for example Verdana, no smaller than 10 pt. Ensure that text, symbols, and lines are clearly visible after printing.</w:t>
      </w:r>
    </w:p>
    <w:p w:rsidR="00B340A7" w:rsidRPr="005759D9" w:rsidRDefault="00B340A7" w:rsidP="00B340A7">
      <w:r w:rsidRPr="005759D9">
        <w:t>It is possible to number Figures automatically by using Insert – Reference – Caption – Figure or Table. Avoid selecting “hyperlink”.</w:t>
      </w:r>
    </w:p>
    <w:p w:rsidR="00B340A7" w:rsidRPr="005759D9" w:rsidRDefault="00B340A7" w:rsidP="00B340A7">
      <w:r w:rsidRPr="005759D9">
        <w:t xml:space="preserve">A Figure can be referred to by selecting Insert – Reference – Cross-Reference – Figure or Table. Avoid selecting “hyperlink” and select “Only Label and Number”. For example this reference to </w:t>
      </w:r>
      <w:r w:rsidRPr="005759D9">
        <w:fldChar w:fldCharType="begin"/>
      </w:r>
      <w:r w:rsidRPr="005759D9">
        <w:instrText xml:space="preserve"> REF _Ref242259048 </w:instrText>
      </w:r>
      <w:r w:rsidRPr="005759D9">
        <w:fldChar w:fldCharType="separate"/>
      </w:r>
      <w:r w:rsidR="002B302B" w:rsidRPr="002B302B">
        <w:t>Figure 3.1</w:t>
      </w:r>
      <w:r w:rsidRPr="005759D9">
        <w:fldChar w:fldCharType="end"/>
      </w:r>
      <w:r w:rsidRPr="005759D9">
        <w:t xml:space="preserve"> as an example. </w:t>
      </w:r>
    </w:p>
    <w:p w:rsidR="00C92CE3" w:rsidRPr="005759D9" w:rsidRDefault="0096209B" w:rsidP="007461CF">
      <w:pPr>
        <w:pStyle w:val="Heading2"/>
      </w:pPr>
      <w:bookmarkStart w:id="38" w:name="_Toc468983189"/>
      <w:r w:rsidRPr="005759D9">
        <w:t>Tables</w:t>
      </w:r>
      <w:bookmarkEnd w:id="38"/>
    </w:p>
    <w:p w:rsidR="00B340A7" w:rsidRPr="005759D9" w:rsidRDefault="00B340A7" w:rsidP="00B340A7">
      <w:r w:rsidRPr="005759D9">
        <w:t xml:space="preserve">Tables can be numbered automatically, similarly to Figures. Use Italic font for the Table caption. Table captions shall be above tables and should stay with the table, i.e. not be left separate at the bottom of a page. </w:t>
      </w:r>
      <w:r w:rsidR="007461CF">
        <w:t xml:space="preserve">Select the style Caption Above. </w:t>
      </w:r>
      <w:r w:rsidRPr="005759D9">
        <w:t xml:space="preserve">Use single lines-pacing and </w:t>
      </w:r>
      <w:r w:rsidRPr="005759D9">
        <w:lastRenderedPageBreak/>
        <w:t xml:space="preserve">no space before paragraphs within tables. The basic rule for tables is to keep them simple and use as few lines as possible. Limit especially the use of vertical lines, and avoid surrounding borders. Tables can be centered horizontally on the page, and the table caption should then begin at the left edge of the table. </w:t>
      </w:r>
    </w:p>
    <w:p w:rsidR="00B340A7" w:rsidRPr="005759D9" w:rsidRDefault="00B340A7" w:rsidP="00B340A7">
      <w:pPr>
        <w:pStyle w:val="CaptionAbove"/>
      </w:pPr>
      <w:bookmarkStart w:id="39" w:name="_Ref242259604"/>
      <w:bookmarkStart w:id="40" w:name="_Ref158194067"/>
      <w:bookmarkStart w:id="41" w:name="_Toc158194155"/>
      <w:bookmarkStart w:id="42" w:name="_Toc228099606"/>
      <w:bookmarkStart w:id="43" w:name="_Toc242346082"/>
      <w:bookmarkStart w:id="44" w:name="_Toc265856320"/>
      <w:bookmarkStart w:id="45" w:name="_Toc468983495"/>
      <w:r w:rsidRPr="005759D9">
        <w:t xml:space="preserve">Table </w:t>
      </w:r>
      <w:r w:rsidRPr="005759D9">
        <w:fldChar w:fldCharType="begin"/>
      </w:r>
      <w:r w:rsidRPr="005759D9">
        <w:instrText xml:space="preserve"> STYLEREF 1 \s </w:instrText>
      </w:r>
      <w:r w:rsidRPr="005759D9">
        <w:fldChar w:fldCharType="separate"/>
      </w:r>
      <w:r w:rsidRPr="005759D9">
        <w:rPr>
          <w:noProof/>
        </w:rPr>
        <w:t>3</w:t>
      </w:r>
      <w:r w:rsidRPr="005759D9">
        <w:rPr>
          <w:noProof/>
        </w:rPr>
        <w:fldChar w:fldCharType="end"/>
      </w:r>
      <w:r w:rsidRPr="005759D9">
        <w:t>.</w:t>
      </w:r>
      <w:r w:rsidRPr="005759D9">
        <w:fldChar w:fldCharType="begin"/>
      </w:r>
      <w:r w:rsidRPr="005759D9">
        <w:instrText xml:space="preserve"> SEQ Table \* ARABIC \s 1 </w:instrText>
      </w:r>
      <w:r w:rsidRPr="005759D9">
        <w:fldChar w:fldCharType="separate"/>
      </w:r>
      <w:r w:rsidRPr="005759D9">
        <w:rPr>
          <w:noProof/>
        </w:rPr>
        <w:t>1</w:t>
      </w:r>
      <w:r w:rsidRPr="005759D9">
        <w:rPr>
          <w:noProof/>
        </w:rPr>
        <w:fldChar w:fldCharType="end"/>
      </w:r>
      <w:bookmarkEnd w:id="39"/>
      <w:r w:rsidRPr="005759D9">
        <w:t xml:space="preserve"> Example caption (above the table).</w:t>
      </w:r>
      <w:bookmarkEnd w:id="40"/>
      <w:bookmarkEnd w:id="41"/>
      <w:bookmarkEnd w:id="42"/>
      <w:bookmarkEnd w:id="43"/>
      <w:bookmarkEnd w:id="44"/>
      <w:bookmarkEnd w:id="45"/>
    </w:p>
    <w:tbl>
      <w:tblPr>
        <w:tblW w:w="0" w:type="auto"/>
        <w:tblInd w:w="108" w:type="dxa"/>
        <w:tblLayout w:type="fixed"/>
        <w:tblLook w:val="0000" w:firstRow="0" w:lastRow="0" w:firstColumn="0" w:lastColumn="0" w:noHBand="0" w:noVBand="0"/>
      </w:tblPr>
      <w:tblGrid>
        <w:gridCol w:w="2835"/>
        <w:gridCol w:w="2775"/>
        <w:gridCol w:w="3001"/>
      </w:tblGrid>
      <w:tr w:rsidR="00B340A7" w:rsidRPr="005759D9" w:rsidTr="007711BD">
        <w:tc>
          <w:tcPr>
            <w:tcW w:w="2835" w:type="dxa"/>
            <w:tcBorders>
              <w:top w:val="single" w:sz="4" w:space="0" w:color="auto"/>
              <w:bottom w:val="single" w:sz="4" w:space="0" w:color="auto"/>
            </w:tcBorders>
          </w:tcPr>
          <w:p w:rsidR="00B340A7" w:rsidRPr="005759D9" w:rsidRDefault="00B340A7" w:rsidP="007711BD">
            <w:pPr>
              <w:keepNext/>
              <w:keepLines/>
              <w:spacing w:after="0"/>
              <w:rPr>
                <w:b/>
              </w:rPr>
            </w:pPr>
            <w:r w:rsidRPr="005759D9">
              <w:rPr>
                <w:b/>
              </w:rPr>
              <w:t>Table text</w:t>
            </w:r>
          </w:p>
        </w:tc>
        <w:tc>
          <w:tcPr>
            <w:tcW w:w="2775" w:type="dxa"/>
            <w:tcBorders>
              <w:top w:val="single" w:sz="4" w:space="0" w:color="auto"/>
              <w:bottom w:val="single" w:sz="4" w:space="0" w:color="auto"/>
            </w:tcBorders>
          </w:tcPr>
          <w:p w:rsidR="00B340A7" w:rsidRPr="005759D9" w:rsidRDefault="00B340A7" w:rsidP="007711BD">
            <w:pPr>
              <w:keepNext/>
              <w:keepLines/>
              <w:spacing w:after="0"/>
              <w:rPr>
                <w:b/>
              </w:rPr>
            </w:pPr>
            <w:r w:rsidRPr="005759D9">
              <w:rPr>
                <w:b/>
              </w:rPr>
              <w:t>as it</w:t>
            </w:r>
          </w:p>
        </w:tc>
        <w:tc>
          <w:tcPr>
            <w:tcW w:w="3001" w:type="dxa"/>
            <w:tcBorders>
              <w:top w:val="single" w:sz="4" w:space="0" w:color="auto"/>
              <w:bottom w:val="single" w:sz="4" w:space="0" w:color="auto"/>
            </w:tcBorders>
          </w:tcPr>
          <w:p w:rsidR="00B340A7" w:rsidRPr="005759D9" w:rsidRDefault="00B340A7" w:rsidP="007711BD">
            <w:pPr>
              <w:keepNext/>
              <w:keepLines/>
              <w:spacing w:after="0"/>
              <w:rPr>
                <w:b/>
              </w:rPr>
            </w:pPr>
            <w:r w:rsidRPr="005759D9">
              <w:rPr>
                <w:b/>
              </w:rPr>
              <w:t>could</w:t>
            </w:r>
          </w:p>
        </w:tc>
      </w:tr>
      <w:tr w:rsidR="00B340A7" w:rsidRPr="005759D9" w:rsidTr="007711BD">
        <w:tc>
          <w:tcPr>
            <w:tcW w:w="2835" w:type="dxa"/>
            <w:tcBorders>
              <w:top w:val="single" w:sz="4" w:space="0" w:color="auto"/>
            </w:tcBorders>
          </w:tcPr>
          <w:p w:rsidR="00B340A7" w:rsidRPr="005759D9" w:rsidRDefault="00B340A7" w:rsidP="007711BD">
            <w:pPr>
              <w:keepNext/>
              <w:keepLines/>
              <w:spacing w:after="0"/>
            </w:pPr>
            <w:r w:rsidRPr="005759D9">
              <w:t>perhaps</w:t>
            </w:r>
          </w:p>
        </w:tc>
        <w:tc>
          <w:tcPr>
            <w:tcW w:w="2775" w:type="dxa"/>
            <w:tcBorders>
              <w:top w:val="single" w:sz="4" w:space="0" w:color="auto"/>
            </w:tcBorders>
          </w:tcPr>
          <w:p w:rsidR="00B340A7" w:rsidRPr="005759D9" w:rsidRDefault="00B340A7" w:rsidP="007711BD">
            <w:pPr>
              <w:keepNext/>
              <w:keepLines/>
              <w:spacing w:after="0"/>
            </w:pPr>
            <w:r w:rsidRPr="005759D9">
              <w:t>look</w:t>
            </w:r>
          </w:p>
        </w:tc>
        <w:tc>
          <w:tcPr>
            <w:tcW w:w="3001" w:type="dxa"/>
            <w:tcBorders>
              <w:top w:val="single" w:sz="4" w:space="0" w:color="auto"/>
            </w:tcBorders>
          </w:tcPr>
          <w:p w:rsidR="00B340A7" w:rsidRPr="005759D9" w:rsidRDefault="00B340A7" w:rsidP="007711BD">
            <w:pPr>
              <w:keepNext/>
              <w:keepLines/>
              <w:spacing w:after="0"/>
            </w:pPr>
            <w:r w:rsidRPr="005759D9">
              <w:t>in</w:t>
            </w:r>
          </w:p>
        </w:tc>
      </w:tr>
      <w:tr w:rsidR="00B340A7" w:rsidRPr="005759D9" w:rsidTr="007711BD">
        <w:tc>
          <w:tcPr>
            <w:tcW w:w="2835" w:type="dxa"/>
          </w:tcPr>
          <w:p w:rsidR="00B340A7" w:rsidRPr="005759D9" w:rsidRDefault="00B340A7" w:rsidP="007711BD">
            <w:pPr>
              <w:keepNext/>
              <w:keepLines/>
              <w:spacing w:after="0"/>
            </w:pPr>
            <w:r w:rsidRPr="005759D9">
              <w:t>your</w:t>
            </w:r>
          </w:p>
        </w:tc>
        <w:tc>
          <w:tcPr>
            <w:tcW w:w="2775" w:type="dxa"/>
          </w:tcPr>
          <w:p w:rsidR="00B340A7" w:rsidRPr="005759D9" w:rsidRDefault="00B340A7" w:rsidP="007711BD">
            <w:pPr>
              <w:keepNext/>
              <w:keepLines/>
              <w:spacing w:after="0"/>
            </w:pPr>
            <w:r w:rsidRPr="005759D9">
              <w:t>doctoral</w:t>
            </w:r>
          </w:p>
        </w:tc>
        <w:tc>
          <w:tcPr>
            <w:tcW w:w="3001" w:type="dxa"/>
          </w:tcPr>
          <w:p w:rsidR="00B340A7" w:rsidRPr="005759D9" w:rsidRDefault="00B340A7" w:rsidP="007711BD">
            <w:pPr>
              <w:keepNext/>
              <w:keepLines/>
              <w:spacing w:after="0"/>
            </w:pPr>
            <w:r w:rsidRPr="005759D9">
              <w:t>dissertation</w:t>
            </w:r>
          </w:p>
        </w:tc>
      </w:tr>
      <w:tr w:rsidR="00B340A7" w:rsidRPr="005759D9" w:rsidTr="007711BD">
        <w:tc>
          <w:tcPr>
            <w:tcW w:w="2835" w:type="dxa"/>
          </w:tcPr>
          <w:p w:rsidR="00B340A7" w:rsidRPr="005759D9" w:rsidRDefault="00B340A7" w:rsidP="007711BD">
            <w:pPr>
              <w:keepNext/>
              <w:keepLines/>
              <w:spacing w:after="0"/>
            </w:pPr>
          </w:p>
        </w:tc>
        <w:tc>
          <w:tcPr>
            <w:tcW w:w="2775" w:type="dxa"/>
          </w:tcPr>
          <w:p w:rsidR="00B340A7" w:rsidRPr="005759D9" w:rsidRDefault="00B340A7" w:rsidP="007711BD">
            <w:pPr>
              <w:keepNext/>
              <w:keepLines/>
              <w:spacing w:after="0"/>
            </w:pPr>
          </w:p>
        </w:tc>
        <w:tc>
          <w:tcPr>
            <w:tcW w:w="3001" w:type="dxa"/>
          </w:tcPr>
          <w:p w:rsidR="00B340A7" w:rsidRPr="005759D9" w:rsidRDefault="00B340A7" w:rsidP="007711BD">
            <w:pPr>
              <w:keepNext/>
              <w:keepLines/>
              <w:spacing w:after="0"/>
            </w:pPr>
          </w:p>
        </w:tc>
      </w:tr>
      <w:tr w:rsidR="00B340A7" w:rsidRPr="005759D9" w:rsidTr="007711BD">
        <w:tc>
          <w:tcPr>
            <w:tcW w:w="2835" w:type="dxa"/>
          </w:tcPr>
          <w:p w:rsidR="00B340A7" w:rsidRPr="005759D9" w:rsidRDefault="00B340A7" w:rsidP="007711BD">
            <w:pPr>
              <w:keepNext/>
              <w:keepLines/>
              <w:spacing w:after="0"/>
            </w:pPr>
          </w:p>
        </w:tc>
        <w:tc>
          <w:tcPr>
            <w:tcW w:w="2775" w:type="dxa"/>
          </w:tcPr>
          <w:p w:rsidR="00B340A7" w:rsidRPr="005759D9" w:rsidRDefault="00B340A7" w:rsidP="007711BD">
            <w:pPr>
              <w:keepNext/>
              <w:keepLines/>
              <w:spacing w:after="0"/>
            </w:pPr>
          </w:p>
        </w:tc>
        <w:tc>
          <w:tcPr>
            <w:tcW w:w="3001" w:type="dxa"/>
          </w:tcPr>
          <w:p w:rsidR="00B340A7" w:rsidRPr="005759D9" w:rsidRDefault="00B340A7" w:rsidP="007711BD">
            <w:pPr>
              <w:keepNext/>
              <w:keepLines/>
              <w:spacing w:after="0"/>
            </w:pPr>
          </w:p>
        </w:tc>
      </w:tr>
      <w:tr w:rsidR="00B340A7" w:rsidRPr="005759D9" w:rsidTr="007711BD">
        <w:tc>
          <w:tcPr>
            <w:tcW w:w="2835" w:type="dxa"/>
          </w:tcPr>
          <w:p w:rsidR="00B340A7" w:rsidRPr="005759D9" w:rsidRDefault="00B340A7" w:rsidP="007711BD">
            <w:pPr>
              <w:keepNext/>
              <w:keepLines/>
              <w:spacing w:after="0"/>
            </w:pPr>
          </w:p>
        </w:tc>
        <w:tc>
          <w:tcPr>
            <w:tcW w:w="2775" w:type="dxa"/>
          </w:tcPr>
          <w:p w:rsidR="00B340A7" w:rsidRPr="005759D9" w:rsidRDefault="00B340A7" w:rsidP="007711BD">
            <w:pPr>
              <w:keepNext/>
              <w:keepLines/>
              <w:spacing w:after="0"/>
            </w:pPr>
          </w:p>
        </w:tc>
        <w:tc>
          <w:tcPr>
            <w:tcW w:w="3001" w:type="dxa"/>
          </w:tcPr>
          <w:p w:rsidR="00B340A7" w:rsidRPr="005759D9" w:rsidRDefault="00B340A7" w:rsidP="007711BD">
            <w:pPr>
              <w:keepNext/>
              <w:keepLines/>
              <w:spacing w:after="0"/>
            </w:pPr>
          </w:p>
        </w:tc>
      </w:tr>
      <w:tr w:rsidR="00B340A7" w:rsidRPr="005759D9" w:rsidTr="007711BD">
        <w:tc>
          <w:tcPr>
            <w:tcW w:w="2835" w:type="dxa"/>
            <w:tcBorders>
              <w:bottom w:val="single" w:sz="4" w:space="0" w:color="auto"/>
            </w:tcBorders>
          </w:tcPr>
          <w:p w:rsidR="00B340A7" w:rsidRPr="005759D9" w:rsidRDefault="00B340A7" w:rsidP="007711BD">
            <w:pPr>
              <w:keepNext/>
              <w:keepLines/>
              <w:spacing w:after="0"/>
            </w:pPr>
          </w:p>
        </w:tc>
        <w:tc>
          <w:tcPr>
            <w:tcW w:w="2775" w:type="dxa"/>
            <w:tcBorders>
              <w:bottom w:val="single" w:sz="4" w:space="0" w:color="auto"/>
            </w:tcBorders>
          </w:tcPr>
          <w:p w:rsidR="00B340A7" w:rsidRPr="005759D9" w:rsidRDefault="00B340A7" w:rsidP="007711BD">
            <w:pPr>
              <w:keepNext/>
              <w:keepLines/>
              <w:spacing w:after="0"/>
            </w:pPr>
          </w:p>
        </w:tc>
        <w:tc>
          <w:tcPr>
            <w:tcW w:w="3001" w:type="dxa"/>
            <w:tcBorders>
              <w:bottom w:val="single" w:sz="4" w:space="0" w:color="auto"/>
            </w:tcBorders>
          </w:tcPr>
          <w:p w:rsidR="00B340A7" w:rsidRPr="005759D9" w:rsidRDefault="00B340A7" w:rsidP="007711BD">
            <w:pPr>
              <w:keepNext/>
              <w:keepLines/>
              <w:spacing w:after="0"/>
            </w:pPr>
          </w:p>
        </w:tc>
      </w:tr>
    </w:tbl>
    <w:p w:rsidR="00B340A7" w:rsidRDefault="00B340A7" w:rsidP="00B340A7">
      <w:r w:rsidRPr="005759D9">
        <w:t xml:space="preserve">A table footnote can be appropriate, it should be tight below the table and in the same font size as the table text. </w:t>
      </w:r>
    </w:p>
    <w:p w:rsidR="007461CF" w:rsidRPr="005759D9" w:rsidRDefault="007461CF" w:rsidP="00B340A7"/>
    <w:p w:rsidR="00B340A7" w:rsidRPr="005759D9" w:rsidRDefault="00B340A7" w:rsidP="00B340A7">
      <w:r w:rsidRPr="005759D9">
        <w:t>Use one empty line after the table, or after a table footnote if used.</w:t>
      </w:r>
    </w:p>
    <w:p w:rsidR="00B340A7" w:rsidRPr="005759D9" w:rsidRDefault="00B340A7" w:rsidP="00B340A7">
      <w:r w:rsidRPr="005759D9">
        <w:t>Generally, do not use space below text in a table, set it to 0 pt.</w:t>
      </w:r>
    </w:p>
    <w:p w:rsidR="00B340A7" w:rsidRPr="005759D9" w:rsidRDefault="00B340A7" w:rsidP="00B340A7">
      <w:r w:rsidRPr="005759D9">
        <w:t>It is important to define table text with “format paragraph: keep with next” and “keep lines together” to hold the table together as much as possible at page breaks. If a table is very long, it can be split between pages. Then a (</w:t>
      </w:r>
      <w:r w:rsidRPr="005759D9">
        <w:rPr>
          <w:i/>
        </w:rPr>
        <w:t>Continued</w:t>
      </w:r>
      <w:r w:rsidRPr="005759D9">
        <w:t>) footnote is placed in an empty line immediately below the table, right adjusted to the right edge of the table. For the table caption of the continued table, use the same caption except add (</w:t>
      </w:r>
      <w:r w:rsidRPr="005759D9">
        <w:rPr>
          <w:i/>
        </w:rPr>
        <w:t>Continued</w:t>
      </w:r>
      <w:r w:rsidRPr="005759D9">
        <w:t>) before the final period of the caption.</w:t>
      </w:r>
    </w:p>
    <w:p w:rsidR="00B340A7" w:rsidRPr="005759D9" w:rsidRDefault="00B340A7" w:rsidP="00B340A7">
      <w:r w:rsidRPr="005759D9">
        <w:t xml:space="preserve">Example of automatic reference to table, use “Only Label and Number”, do not select “hyperlink” and avoid included the caption text in the reference. For example, </w:t>
      </w:r>
      <w:r w:rsidRPr="005759D9">
        <w:fldChar w:fldCharType="begin"/>
      </w:r>
      <w:r w:rsidRPr="005759D9">
        <w:instrText xml:space="preserve"> REF _Ref242259604 </w:instrText>
      </w:r>
      <w:r w:rsidRPr="005759D9">
        <w:fldChar w:fldCharType="separate"/>
      </w:r>
      <w:r w:rsidRPr="005759D9">
        <w:t xml:space="preserve">Table </w:t>
      </w:r>
      <w:r w:rsidRPr="005759D9">
        <w:rPr>
          <w:noProof/>
        </w:rPr>
        <w:t>3</w:t>
      </w:r>
      <w:r w:rsidRPr="005759D9">
        <w:t>.</w:t>
      </w:r>
      <w:r w:rsidRPr="005759D9">
        <w:rPr>
          <w:noProof/>
        </w:rPr>
        <w:t>1</w:t>
      </w:r>
      <w:r w:rsidRPr="005759D9">
        <w:fldChar w:fldCharType="end"/>
      </w:r>
      <w:r w:rsidRPr="005759D9">
        <w:t xml:space="preserve"> shows an example table.</w:t>
      </w:r>
    </w:p>
    <w:p w:rsidR="00355E05" w:rsidRPr="005759D9" w:rsidRDefault="00355E05"/>
    <w:p w:rsidR="00355E05" w:rsidRPr="005759D9" w:rsidRDefault="00355E05">
      <w:pPr>
        <w:sectPr w:rsidR="00355E05" w:rsidRPr="005759D9" w:rsidSect="008017E9">
          <w:type w:val="oddPage"/>
          <w:pgSz w:w="11907" w:h="16840" w:code="9"/>
          <w:pgMar w:top="1418" w:right="1418" w:bottom="1701" w:left="1418" w:header="567" w:footer="851" w:gutter="284"/>
          <w:cols w:space="720"/>
        </w:sectPr>
      </w:pPr>
    </w:p>
    <w:p w:rsidR="00C92CE3" w:rsidRPr="005759D9" w:rsidRDefault="0096209B" w:rsidP="002B6434">
      <w:pPr>
        <w:pStyle w:val="Heading1"/>
      </w:pPr>
      <w:bookmarkStart w:id="46" w:name="_Toc468983190"/>
      <w:r w:rsidRPr="005759D9">
        <w:lastRenderedPageBreak/>
        <w:t>Conclusions</w:t>
      </w:r>
      <w:bookmarkEnd w:id="46"/>
    </w:p>
    <w:p w:rsidR="00F33921" w:rsidRPr="005759D9" w:rsidRDefault="00F33921"/>
    <w:p w:rsidR="00F33921" w:rsidRPr="005759D9" w:rsidRDefault="00F33921"/>
    <w:p w:rsidR="00BC2377" w:rsidRPr="005759D9" w:rsidRDefault="00BC2377" w:rsidP="00EC29B8">
      <w:pPr>
        <w:pStyle w:val="Heading1"/>
        <w:numPr>
          <w:ilvl w:val="0"/>
          <w:numId w:val="0"/>
        </w:numPr>
        <w:sectPr w:rsidR="00BC2377" w:rsidRPr="005759D9" w:rsidSect="008017E9">
          <w:type w:val="oddPage"/>
          <w:pgSz w:w="11907" w:h="16840" w:code="9"/>
          <w:pgMar w:top="1418" w:right="1418" w:bottom="1701" w:left="1418" w:header="567" w:footer="851" w:gutter="284"/>
          <w:cols w:space="720"/>
        </w:sectPr>
      </w:pPr>
    </w:p>
    <w:p w:rsidR="00C92CE3" w:rsidRPr="005759D9" w:rsidRDefault="0096209B" w:rsidP="00EC29B8">
      <w:pPr>
        <w:pStyle w:val="Heading1"/>
        <w:numPr>
          <w:ilvl w:val="0"/>
          <w:numId w:val="0"/>
        </w:numPr>
      </w:pPr>
      <w:bookmarkStart w:id="47" w:name="_Toc468983191"/>
      <w:r w:rsidRPr="005759D9">
        <w:lastRenderedPageBreak/>
        <w:t>References</w:t>
      </w:r>
      <w:bookmarkEnd w:id="47"/>
    </w:p>
    <w:p w:rsidR="005759D9" w:rsidRPr="005759D9" w:rsidRDefault="005759D9" w:rsidP="005759D9">
      <w:r w:rsidRPr="005759D9">
        <w:t>The main chapter heading, References, shall appear in the Table of Contents with the same format as a Heading 1 chapter, but it shall be without a Chapter number. Like other Heading 1 titles, the References should begin a new odd page (right side).</w:t>
      </w:r>
    </w:p>
    <w:p w:rsidR="005759D9" w:rsidRPr="005759D9" w:rsidRDefault="005759D9" w:rsidP="005759D9">
      <w:r w:rsidRPr="005759D9">
        <w:t>Use one consistent format for the list of references and your citations to your references. Use a format appropriate for your field of study, and select it in consultation with your advisor to ensure field specific conventions are satisfied.</w:t>
      </w:r>
    </w:p>
    <w:p w:rsidR="00EC29B8" w:rsidRPr="005759D9" w:rsidRDefault="00EC29B8">
      <w:pPr>
        <w:spacing w:before="360"/>
        <w:rPr>
          <w:rFonts w:ascii="Arial" w:hAnsi="Arial" w:cs="Arial"/>
          <w:sz w:val="20"/>
        </w:rPr>
      </w:pPr>
    </w:p>
    <w:p w:rsidR="00EC29B8" w:rsidRPr="005759D9" w:rsidRDefault="00EC29B8">
      <w:pPr>
        <w:spacing w:before="360"/>
        <w:rPr>
          <w:rFonts w:ascii="Arial" w:hAnsi="Arial" w:cs="Arial"/>
          <w:sz w:val="20"/>
        </w:rPr>
        <w:sectPr w:rsidR="00EC29B8" w:rsidRPr="005759D9" w:rsidSect="00A03C3E">
          <w:type w:val="oddPage"/>
          <w:pgSz w:w="11907" w:h="16840" w:code="9"/>
          <w:pgMar w:top="1418" w:right="1418" w:bottom="1701" w:left="1418" w:header="567" w:footer="850" w:gutter="284"/>
          <w:cols w:space="720"/>
          <w:docGrid w:linePitch="326"/>
        </w:sectPr>
      </w:pPr>
    </w:p>
    <w:p w:rsidR="00C92CE3" w:rsidRPr="005759D9" w:rsidRDefault="0096209B" w:rsidP="00F33921">
      <w:pPr>
        <w:pStyle w:val="Heading1TOCandnotnumbered"/>
      </w:pPr>
      <w:bookmarkStart w:id="48" w:name="_Toc228097295"/>
      <w:bookmarkStart w:id="49" w:name="_Toc228097440"/>
      <w:bookmarkStart w:id="50" w:name="_Toc468983192"/>
      <w:r w:rsidRPr="005759D9">
        <w:lastRenderedPageBreak/>
        <w:t>Appendix</w:t>
      </w:r>
      <w:r w:rsidR="00EC29B8" w:rsidRPr="005759D9">
        <w:t xml:space="preserve"> A</w:t>
      </w:r>
      <w:bookmarkEnd w:id="48"/>
      <w:bookmarkEnd w:id="49"/>
      <w:bookmarkEnd w:id="50"/>
    </w:p>
    <w:p w:rsidR="005759D9" w:rsidRPr="005759D9" w:rsidRDefault="005759D9" w:rsidP="007461CF">
      <w:pPr>
        <w:pStyle w:val="Heading4"/>
      </w:pPr>
      <w:r w:rsidRPr="005759D9">
        <w:t>Other Useful Information</w:t>
      </w:r>
    </w:p>
    <w:p w:rsidR="005759D9" w:rsidRPr="005759D9" w:rsidRDefault="005759D9" w:rsidP="005759D9">
      <w:pPr>
        <w:numPr>
          <w:ilvl w:val="0"/>
          <w:numId w:val="25"/>
        </w:numPr>
      </w:pPr>
      <w:r w:rsidRPr="005759D9">
        <w:t>BS reports are printed in size A4.</w:t>
      </w:r>
    </w:p>
    <w:p w:rsidR="005759D9" w:rsidRPr="005759D9" w:rsidRDefault="005759D9" w:rsidP="005759D9">
      <w:pPr>
        <w:numPr>
          <w:ilvl w:val="0"/>
          <w:numId w:val="25"/>
        </w:numPr>
      </w:pPr>
      <w:r w:rsidRPr="005759D9">
        <w:t>MS theses are printed in size A4.</w:t>
      </w:r>
    </w:p>
    <w:p w:rsidR="005759D9" w:rsidRPr="005759D9" w:rsidRDefault="005759D9" w:rsidP="005759D9">
      <w:pPr>
        <w:numPr>
          <w:ilvl w:val="0"/>
          <w:numId w:val="25"/>
        </w:numPr>
      </w:pPr>
      <w:r w:rsidRPr="005759D9">
        <w:t>PhD dissertations are printed in size B5.</w:t>
      </w:r>
    </w:p>
    <w:p w:rsidR="005759D9" w:rsidRPr="005759D9" w:rsidRDefault="005759D9" w:rsidP="005759D9">
      <w:pPr>
        <w:numPr>
          <w:ilvl w:val="1"/>
          <w:numId w:val="25"/>
        </w:numPr>
      </w:pPr>
      <w:r w:rsidRPr="005759D9">
        <w:t>PhD dissertations are generally developed in A4 and then reduced during printing. It is therefore important to ensure that all text, including inside Figures and Tables, and in Appendices, is clearly visible after a reduction to B5 paper size. It is necessary to examine a B5 draft of a dissertation before it is printed in numerous copies.</w:t>
      </w:r>
    </w:p>
    <w:p w:rsidR="005759D9" w:rsidRPr="005759D9" w:rsidRDefault="005759D9" w:rsidP="005759D9">
      <w:pPr>
        <w:numPr>
          <w:ilvl w:val="0"/>
          <w:numId w:val="25"/>
        </w:numPr>
      </w:pPr>
      <w:r w:rsidRPr="005759D9">
        <w:t xml:space="preserve">A thesis shall be printed on both sides of the page and all chapters shall begin on an odd page, that is, a right side page. </w:t>
      </w:r>
    </w:p>
    <w:p w:rsidR="005759D9" w:rsidRPr="005759D9" w:rsidRDefault="005759D9" w:rsidP="005759D9">
      <w:pPr>
        <w:numPr>
          <w:ilvl w:val="0"/>
          <w:numId w:val="25"/>
        </w:numPr>
      </w:pPr>
      <w:r w:rsidRPr="005759D9">
        <w:t>If a thesis has few pages, which leads to the spine being too thin to support Verdana 10 pt text, a student may print the thesis on one side of the page to increase the number of pages and thereby the size of the spine. This may allow the inclusion of the information on the spine. If this is not possible, or desired, it is allowed to keep the spine blank.</w:t>
      </w:r>
    </w:p>
    <w:p w:rsidR="005759D9" w:rsidRPr="005759D9" w:rsidRDefault="005759D9" w:rsidP="005759D9">
      <w:pPr>
        <w:numPr>
          <w:ilvl w:val="0"/>
          <w:numId w:val="25"/>
        </w:numPr>
      </w:pPr>
      <w:r w:rsidRPr="005759D9">
        <w:t>Contact a printing company for printing information and instructions for how to prepare the manuscript for printing before delivering the final manuscript. To deliver a thesis for printing, it may be necessary to deliver a high-quality PDF file with printing resolution (maximum dots per inch) and with fonts and graphics embedded. Note that color printing can be costlier than black and white printing.</w:t>
      </w:r>
    </w:p>
    <w:p w:rsidR="00EC29B8" w:rsidRPr="005759D9" w:rsidRDefault="00EC29B8" w:rsidP="007461CF">
      <w:pPr>
        <w:pStyle w:val="Heading4"/>
      </w:pPr>
    </w:p>
    <w:sectPr w:rsidR="00EC29B8" w:rsidRPr="005759D9" w:rsidSect="00A03C3E">
      <w:type w:val="oddPage"/>
      <w:pgSz w:w="11907" w:h="16840" w:code="9"/>
      <w:pgMar w:top="1418" w:right="1418" w:bottom="1701" w:left="1418" w:header="567" w:footer="850" w:gutter="284"/>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AA6" w:rsidRDefault="00011AA6">
      <w:r>
        <w:separator/>
      </w:r>
    </w:p>
  </w:endnote>
  <w:endnote w:type="continuationSeparator" w:id="0">
    <w:p w:rsidR="00011AA6" w:rsidRDefault="0001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56D" w:rsidRDefault="0046256D" w:rsidP="0046256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D6" w:rsidRDefault="00497AD6">
    <w:pPr>
      <w:pStyle w:val="Footer"/>
      <w:tabs>
        <w:tab w:val="clear" w:pos="4819"/>
        <w:tab w:val="clear" w:pos="9638"/>
        <w:tab w:val="center" w:pos="4395"/>
        <w:tab w:val="right" w:pos="8789"/>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8B" w:rsidRPr="00B1408B" w:rsidRDefault="00B1408B" w:rsidP="00355E05">
    <w:pPr>
      <w:pStyle w:val="Footer"/>
      <w:jc w:val="center"/>
    </w:pPr>
    <w:r>
      <w:fldChar w:fldCharType="begin"/>
    </w:r>
    <w:r>
      <w:instrText xml:space="preserve"> PAGE </w:instrText>
    </w:r>
    <w:r>
      <w:fldChar w:fldCharType="separate"/>
    </w:r>
    <w:r w:rsidR="002A3806">
      <w:rPr>
        <w:noProof/>
      </w:rPr>
      <w:t>xii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D6" w:rsidRDefault="00497AD6">
    <w:pPr>
      <w:pStyle w:val="Footer"/>
      <w:tabs>
        <w:tab w:val="clear" w:pos="4819"/>
        <w:tab w:val="clear" w:pos="9638"/>
        <w:tab w:val="center" w:pos="4395"/>
        <w:tab w:val="right" w:pos="8789"/>
      </w:tabs>
      <w:jc w:val="center"/>
    </w:pPr>
    <w:r>
      <w:fldChar w:fldCharType="begin"/>
    </w:r>
    <w:r>
      <w:instrText xml:space="preserve"> PAGE </w:instrText>
    </w:r>
    <w:r>
      <w:fldChar w:fldCharType="separate"/>
    </w:r>
    <w:r w:rsidR="002A3806">
      <w:rPr>
        <w:noProof/>
      </w:rPr>
      <w:t>xiii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8B" w:rsidRPr="00B1408B" w:rsidRDefault="00B1408B" w:rsidP="00B1408B">
    <w:pPr>
      <w:pStyle w:val="Footer"/>
      <w:jc w:val="left"/>
    </w:pPr>
    <w:r>
      <w:fldChar w:fldCharType="begin"/>
    </w:r>
    <w:r>
      <w:instrText xml:space="preserve"> PAGE </w:instrText>
    </w:r>
    <w:r>
      <w:fldChar w:fldCharType="separate"/>
    </w:r>
    <w:r w:rsidR="002A3806">
      <w:rPr>
        <w:noProof/>
      </w:rPr>
      <w:t>16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D6" w:rsidRDefault="00687380" w:rsidP="00687380">
    <w:pPr>
      <w:pStyle w:val="Footer"/>
      <w:tabs>
        <w:tab w:val="clear" w:pos="4819"/>
        <w:tab w:val="clear" w:pos="9638"/>
        <w:tab w:val="center" w:pos="4395"/>
        <w:tab w:val="right" w:pos="8789"/>
      </w:tabs>
      <w:ind w:right="-2" w:firstLine="360"/>
      <w:jc w:val="right"/>
    </w:pPr>
    <w:r>
      <w:fldChar w:fldCharType="begin"/>
    </w:r>
    <w:r>
      <w:instrText xml:space="preserve"> PAGE </w:instrText>
    </w:r>
    <w:r>
      <w:fldChar w:fldCharType="separate"/>
    </w:r>
    <w:r w:rsidR="002A3806">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AA6" w:rsidRDefault="00011AA6">
      <w:r>
        <w:separator/>
      </w:r>
    </w:p>
  </w:footnote>
  <w:footnote w:type="continuationSeparator" w:id="0">
    <w:p w:rsidR="00011AA6" w:rsidRDefault="00011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B6E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704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D42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9CC0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AA56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22E4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C36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D2DD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4EB1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42AA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273210"/>
    <w:multiLevelType w:val="hybridMultilevel"/>
    <w:tmpl w:val="9B8AA12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07F16A2B"/>
    <w:multiLevelType w:val="multilevel"/>
    <w:tmpl w:val="4A5E904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CC7879"/>
    <w:multiLevelType w:val="hybridMultilevel"/>
    <w:tmpl w:val="28443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32062B"/>
    <w:multiLevelType w:val="multilevel"/>
    <w:tmpl w:val="861456F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9D12D16"/>
    <w:multiLevelType w:val="singleLevel"/>
    <w:tmpl w:val="23C228D2"/>
    <w:lvl w:ilvl="0">
      <w:start w:val="1"/>
      <w:numFmt w:val="bullet"/>
      <w:lvlText w:val="•"/>
      <w:lvlJc w:val="left"/>
      <w:pPr>
        <w:tabs>
          <w:tab w:val="num" w:pos="644"/>
        </w:tabs>
        <w:ind w:left="624" w:hanging="340"/>
      </w:pPr>
      <w:rPr>
        <w:rFonts w:ascii="Times New Roman" w:hAnsi="Times New Roman" w:hint="default"/>
      </w:rPr>
    </w:lvl>
  </w:abstractNum>
  <w:abstractNum w:abstractNumId="16" w15:restartNumberingAfterBreak="0">
    <w:nsid w:val="1BD612A8"/>
    <w:multiLevelType w:val="hybridMultilevel"/>
    <w:tmpl w:val="BD98094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A053473"/>
    <w:multiLevelType w:val="multilevel"/>
    <w:tmpl w:val="60841F4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F2E1B2F"/>
    <w:multiLevelType w:val="multilevel"/>
    <w:tmpl w:val="840EA478"/>
    <w:lvl w:ilvl="0">
      <w:start w:val="1"/>
      <w:numFmt w:val="decimal"/>
      <w:lvlText w:val="%1."/>
      <w:lvlJc w:val="left"/>
      <w:pPr>
        <w:tabs>
          <w:tab w:val="num" w:pos="425"/>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none"/>
      <w:suff w:val="nothing"/>
      <w:lvlText w:val=""/>
      <w:lvlJc w:val="left"/>
      <w:pPr>
        <w:ind w:left="851" w:hanging="851"/>
      </w:pPr>
    </w:lvl>
    <w:lvl w:ilvl="4">
      <w:numFmt w:val="none"/>
      <w:lvlText w:val=""/>
      <w:lvlJc w:val="left"/>
      <w:pPr>
        <w:tabs>
          <w:tab w:val="num" w:pos="0"/>
        </w:tabs>
        <w:ind w:left="0" w:firstLine="0"/>
      </w:pPr>
    </w:lvl>
    <w:lvl w:ilvl="5">
      <w:start w:val="1"/>
      <w:numFmt w:val="decimal"/>
      <w:lvlText w:val=".%6"/>
      <w:lvlJc w:val="left"/>
      <w:pPr>
        <w:tabs>
          <w:tab w:val="num" w:pos="0"/>
        </w:tabs>
        <w:ind w:left="1152" w:hanging="1152"/>
      </w:pPr>
    </w:lvl>
    <w:lvl w:ilvl="6">
      <w:start w:val="1"/>
      <w:numFmt w:val="decimal"/>
      <w:lvlText w:val=".%6.%7"/>
      <w:lvlJc w:val="left"/>
      <w:pPr>
        <w:tabs>
          <w:tab w:val="num" w:pos="0"/>
        </w:tabs>
        <w:ind w:left="1296" w:hanging="1296"/>
      </w:pPr>
    </w:lvl>
    <w:lvl w:ilvl="7">
      <w:start w:val="1"/>
      <w:numFmt w:val="decimal"/>
      <w:lvlText w:val=".%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9" w15:restartNumberingAfterBreak="0">
    <w:nsid w:val="41C023DD"/>
    <w:multiLevelType w:val="hybridMultilevel"/>
    <w:tmpl w:val="066A7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FC732A"/>
    <w:multiLevelType w:val="hybridMultilevel"/>
    <w:tmpl w:val="D180A27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4C9709C9"/>
    <w:multiLevelType w:val="multilevel"/>
    <w:tmpl w:val="D17870F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701649"/>
    <w:multiLevelType w:val="multilevel"/>
    <w:tmpl w:val="C4D48A80"/>
    <w:lvl w:ilvl="0">
      <w:start w:val="1"/>
      <w:numFmt w:val="decimal"/>
      <w:lvlText w:val="%1."/>
      <w:lvlJc w:val="left"/>
      <w:pPr>
        <w:tabs>
          <w:tab w:val="num" w:pos="567"/>
        </w:tabs>
        <w:ind w:left="567" w:hanging="567"/>
      </w:pPr>
    </w:lvl>
    <w:lvl w:ilvl="1">
      <w:start w:val="1"/>
      <w:numFmt w:val="decimal"/>
      <w:lvlText w:val="%1.%2."/>
      <w:lvlJc w:val="left"/>
      <w:pPr>
        <w:tabs>
          <w:tab w:val="num" w:pos="709"/>
        </w:tabs>
        <w:ind w:left="709" w:hanging="709"/>
      </w:pPr>
    </w:lvl>
    <w:lvl w:ilvl="2">
      <w:start w:val="1"/>
      <w:numFmt w:val="decimal"/>
      <w:lvlText w:val="%1.%2.%3."/>
      <w:lvlJc w:val="left"/>
      <w:pPr>
        <w:tabs>
          <w:tab w:val="num" w:pos="720"/>
        </w:tabs>
        <w:ind w:left="709" w:hanging="709"/>
      </w:pPr>
    </w:lvl>
    <w:lvl w:ilvl="3">
      <w:start w:val="1"/>
      <w:numFmt w:val="decimal"/>
      <w:lvlText w:val="%1.%2.%3.%4."/>
      <w:lvlJc w:val="left"/>
      <w:pPr>
        <w:tabs>
          <w:tab w:val="num" w:pos="1080"/>
        </w:tabs>
        <w:ind w:left="851" w:hanging="851"/>
      </w:pPr>
    </w:lvl>
    <w:lvl w:ilvl="4">
      <w:start w:val="1"/>
      <w:numFmt w:val="decimal"/>
      <w:lvlText w:val="%1.%2.%3.%4.%5"/>
      <w:lvlJc w:val="left"/>
      <w:pPr>
        <w:tabs>
          <w:tab w:val="num" w:pos="1440"/>
        </w:tabs>
        <w:ind w:left="992" w:hanging="992"/>
      </w:pPr>
    </w:lvl>
    <w:lvl w:ilvl="5">
      <w:start w:val="1"/>
      <w:numFmt w:val="decimal"/>
      <w:lvlText w:val="%1.%2.%3.%4.%5.%6"/>
      <w:lvlJc w:val="left"/>
      <w:pPr>
        <w:tabs>
          <w:tab w:val="num" w:pos="1440"/>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46932D7"/>
    <w:multiLevelType w:val="hybridMultilevel"/>
    <w:tmpl w:val="1F1CD0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903096"/>
    <w:multiLevelType w:val="hybridMultilevel"/>
    <w:tmpl w:val="33409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644" w:hanging="360"/>
        </w:pPr>
        <w:rPr>
          <w:rFonts w:ascii="Symbol" w:hAnsi="Symbol" w:hint="default"/>
        </w:rPr>
      </w:lvl>
    </w:lvlOverride>
  </w:num>
  <w:num w:numId="2">
    <w:abstractNumId w:val="21"/>
  </w:num>
  <w:num w:numId="3">
    <w:abstractNumId w:val="9"/>
  </w:num>
  <w:num w:numId="4">
    <w:abstractNumId w:val="15"/>
  </w:num>
  <w:num w:numId="5">
    <w:abstractNumId w:val="18"/>
  </w:num>
  <w:num w:numId="6">
    <w:abstractNumId w:val="21"/>
  </w:num>
  <w:num w:numId="7">
    <w:abstractNumId w:val="22"/>
  </w:num>
  <w:num w:numId="8">
    <w:abstractNumId w:val="12"/>
  </w:num>
  <w:num w:numId="9">
    <w:abstractNumId w:val="17"/>
  </w:num>
  <w:num w:numId="10">
    <w:abstractNumId w:val="11"/>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20"/>
  </w:num>
  <w:num w:numId="22">
    <w:abstractNumId w:val="16"/>
  </w:num>
  <w:num w:numId="23">
    <w:abstractNumId w:val="24"/>
  </w:num>
  <w:num w:numId="24">
    <w:abstractNumId w:val="14"/>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4097">
      <o:colormru v:ext="edit" colors="#ec4e2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F8"/>
    <w:rsid w:val="00011AA6"/>
    <w:rsid w:val="00020147"/>
    <w:rsid w:val="00020265"/>
    <w:rsid w:val="00025918"/>
    <w:rsid w:val="000327E7"/>
    <w:rsid w:val="000617DA"/>
    <w:rsid w:val="00073633"/>
    <w:rsid w:val="00096070"/>
    <w:rsid w:val="00096190"/>
    <w:rsid w:val="000A0AAA"/>
    <w:rsid w:val="000A61EF"/>
    <w:rsid w:val="000D0B60"/>
    <w:rsid w:val="000F1CF1"/>
    <w:rsid w:val="000F790E"/>
    <w:rsid w:val="00110724"/>
    <w:rsid w:val="00115C8F"/>
    <w:rsid w:val="00125E92"/>
    <w:rsid w:val="0013098A"/>
    <w:rsid w:val="0013701E"/>
    <w:rsid w:val="00137A95"/>
    <w:rsid w:val="0014700C"/>
    <w:rsid w:val="001877A2"/>
    <w:rsid w:val="00187AEE"/>
    <w:rsid w:val="001935B3"/>
    <w:rsid w:val="0019785C"/>
    <w:rsid w:val="001B255B"/>
    <w:rsid w:val="001B43D4"/>
    <w:rsid w:val="001C0815"/>
    <w:rsid w:val="001D14ED"/>
    <w:rsid w:val="001E40DE"/>
    <w:rsid w:val="001F2222"/>
    <w:rsid w:val="00200A37"/>
    <w:rsid w:val="00204164"/>
    <w:rsid w:val="002056DD"/>
    <w:rsid w:val="00226132"/>
    <w:rsid w:val="002344E4"/>
    <w:rsid w:val="00237B36"/>
    <w:rsid w:val="00270D1B"/>
    <w:rsid w:val="00280CF8"/>
    <w:rsid w:val="0028416A"/>
    <w:rsid w:val="002A3806"/>
    <w:rsid w:val="002B302B"/>
    <w:rsid w:val="002B6434"/>
    <w:rsid w:val="002D6602"/>
    <w:rsid w:val="002F482A"/>
    <w:rsid w:val="003021FA"/>
    <w:rsid w:val="003067CC"/>
    <w:rsid w:val="003262CE"/>
    <w:rsid w:val="00327CED"/>
    <w:rsid w:val="00355E05"/>
    <w:rsid w:val="0037379D"/>
    <w:rsid w:val="00397A5B"/>
    <w:rsid w:val="003C19D8"/>
    <w:rsid w:val="003E3502"/>
    <w:rsid w:val="00423284"/>
    <w:rsid w:val="0045456A"/>
    <w:rsid w:val="00457E0E"/>
    <w:rsid w:val="0046256D"/>
    <w:rsid w:val="00466180"/>
    <w:rsid w:val="00480424"/>
    <w:rsid w:val="00497AD6"/>
    <w:rsid w:val="004A4C40"/>
    <w:rsid w:val="00500E42"/>
    <w:rsid w:val="005110E7"/>
    <w:rsid w:val="00511307"/>
    <w:rsid w:val="005506D3"/>
    <w:rsid w:val="005577FA"/>
    <w:rsid w:val="005703C1"/>
    <w:rsid w:val="005759D9"/>
    <w:rsid w:val="00576D59"/>
    <w:rsid w:val="005843A0"/>
    <w:rsid w:val="0059797A"/>
    <w:rsid w:val="005A03CD"/>
    <w:rsid w:val="005A4A6D"/>
    <w:rsid w:val="005B5B3E"/>
    <w:rsid w:val="005C47F5"/>
    <w:rsid w:val="005D4DDD"/>
    <w:rsid w:val="005D54A3"/>
    <w:rsid w:val="005F146D"/>
    <w:rsid w:val="005F170F"/>
    <w:rsid w:val="005F5A63"/>
    <w:rsid w:val="00646B33"/>
    <w:rsid w:val="0068534C"/>
    <w:rsid w:val="00687380"/>
    <w:rsid w:val="00690E6A"/>
    <w:rsid w:val="006932D9"/>
    <w:rsid w:val="006E2C24"/>
    <w:rsid w:val="006F17E5"/>
    <w:rsid w:val="006F67EB"/>
    <w:rsid w:val="0071062D"/>
    <w:rsid w:val="00741C8F"/>
    <w:rsid w:val="007461CF"/>
    <w:rsid w:val="007466C5"/>
    <w:rsid w:val="00776267"/>
    <w:rsid w:val="007A0E51"/>
    <w:rsid w:val="007A177D"/>
    <w:rsid w:val="007D0776"/>
    <w:rsid w:val="007F722A"/>
    <w:rsid w:val="008017E9"/>
    <w:rsid w:val="00821F4F"/>
    <w:rsid w:val="00833184"/>
    <w:rsid w:val="00883FC5"/>
    <w:rsid w:val="008A5FB3"/>
    <w:rsid w:val="008B5BB9"/>
    <w:rsid w:val="008C6957"/>
    <w:rsid w:val="008C7FE0"/>
    <w:rsid w:val="008D6A3B"/>
    <w:rsid w:val="008F5FC7"/>
    <w:rsid w:val="00900613"/>
    <w:rsid w:val="00904288"/>
    <w:rsid w:val="0092689F"/>
    <w:rsid w:val="0093008B"/>
    <w:rsid w:val="0094128A"/>
    <w:rsid w:val="00960CDC"/>
    <w:rsid w:val="0096209B"/>
    <w:rsid w:val="00967799"/>
    <w:rsid w:val="0097337E"/>
    <w:rsid w:val="00980928"/>
    <w:rsid w:val="009C0DE8"/>
    <w:rsid w:val="009E4F4A"/>
    <w:rsid w:val="00A03C3E"/>
    <w:rsid w:val="00A11F57"/>
    <w:rsid w:val="00A415AC"/>
    <w:rsid w:val="00A666D8"/>
    <w:rsid w:val="00A803CE"/>
    <w:rsid w:val="00A857D8"/>
    <w:rsid w:val="00A90E1E"/>
    <w:rsid w:val="00AB26E3"/>
    <w:rsid w:val="00AD07B7"/>
    <w:rsid w:val="00AE67D8"/>
    <w:rsid w:val="00B00C2A"/>
    <w:rsid w:val="00B0641C"/>
    <w:rsid w:val="00B1408B"/>
    <w:rsid w:val="00B163C7"/>
    <w:rsid w:val="00B16832"/>
    <w:rsid w:val="00B340A7"/>
    <w:rsid w:val="00B46915"/>
    <w:rsid w:val="00BA6DE1"/>
    <w:rsid w:val="00BA7A96"/>
    <w:rsid w:val="00BB1E93"/>
    <w:rsid w:val="00BC0465"/>
    <w:rsid w:val="00BC2377"/>
    <w:rsid w:val="00BC5DCB"/>
    <w:rsid w:val="00BD0ECE"/>
    <w:rsid w:val="00BF67A4"/>
    <w:rsid w:val="00BF7806"/>
    <w:rsid w:val="00C0322A"/>
    <w:rsid w:val="00C035C3"/>
    <w:rsid w:val="00C0792C"/>
    <w:rsid w:val="00C30CC5"/>
    <w:rsid w:val="00C36ACE"/>
    <w:rsid w:val="00C44F3F"/>
    <w:rsid w:val="00C64718"/>
    <w:rsid w:val="00C74E91"/>
    <w:rsid w:val="00C92CE3"/>
    <w:rsid w:val="00CD43E2"/>
    <w:rsid w:val="00D117DC"/>
    <w:rsid w:val="00D20120"/>
    <w:rsid w:val="00D2506C"/>
    <w:rsid w:val="00D55DC4"/>
    <w:rsid w:val="00D57AF3"/>
    <w:rsid w:val="00D66960"/>
    <w:rsid w:val="00D809EA"/>
    <w:rsid w:val="00D9100F"/>
    <w:rsid w:val="00D953BF"/>
    <w:rsid w:val="00D96DF5"/>
    <w:rsid w:val="00DC1281"/>
    <w:rsid w:val="00DE2C75"/>
    <w:rsid w:val="00E06C3B"/>
    <w:rsid w:val="00E111A9"/>
    <w:rsid w:val="00E24946"/>
    <w:rsid w:val="00E3549A"/>
    <w:rsid w:val="00E363FB"/>
    <w:rsid w:val="00E37243"/>
    <w:rsid w:val="00E745DE"/>
    <w:rsid w:val="00E84C7B"/>
    <w:rsid w:val="00EB5545"/>
    <w:rsid w:val="00EC29B8"/>
    <w:rsid w:val="00EC3AF9"/>
    <w:rsid w:val="00ED4611"/>
    <w:rsid w:val="00EF29D3"/>
    <w:rsid w:val="00EF2CAA"/>
    <w:rsid w:val="00F15448"/>
    <w:rsid w:val="00F23595"/>
    <w:rsid w:val="00F334DC"/>
    <w:rsid w:val="00F33921"/>
    <w:rsid w:val="00F46333"/>
    <w:rsid w:val="00F52A1F"/>
    <w:rsid w:val="00F6730B"/>
    <w:rsid w:val="00F87959"/>
    <w:rsid w:val="00F90E22"/>
    <w:rsid w:val="00FB47A3"/>
    <w:rsid w:val="00FC789F"/>
    <w:rsid w:val="00FD0DF7"/>
    <w:rsid w:val="00FE42BB"/>
    <w:rsid w:val="00FF1AF0"/>
    <w:rsid w:val="00FF1F4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colormru v:ext="edit" colors="#ec4e22"/>
    </o:shapedefaults>
    <o:shapelayout v:ext="edit">
      <o:idmap v:ext="edit" data="1"/>
    </o:shapelayout>
  </w:shapeDefaults>
  <w:decimalSymbol w:val=","/>
  <w:listSeparator w:val=";"/>
  <w15:chartTrackingRefBased/>
  <w15:docId w15:val="{6C487158-3A70-473B-B4ED-B43A3D0E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02B"/>
    <w:pPr>
      <w:spacing w:after="240"/>
      <w:jc w:val="both"/>
    </w:pPr>
    <w:rPr>
      <w:sz w:val="24"/>
      <w:lang w:val="en-US" w:eastAsia="en-US"/>
    </w:rPr>
  </w:style>
  <w:style w:type="paragraph" w:styleId="Heading1">
    <w:name w:val="heading 1"/>
    <w:basedOn w:val="Normal"/>
    <w:next w:val="Normal"/>
    <w:qFormat/>
    <w:rsid w:val="00776267"/>
    <w:pPr>
      <w:keepNext/>
      <w:keepLines/>
      <w:numPr>
        <w:numId w:val="6"/>
      </w:numPr>
      <w:suppressAutoHyphens/>
      <w:spacing w:before="1080"/>
      <w:jc w:val="left"/>
      <w:outlineLvl w:val="0"/>
    </w:pPr>
    <w:rPr>
      <w:rFonts w:ascii="Verdana" w:hAnsi="Verdana" w:cs="Arial"/>
      <w:b/>
      <w:kern w:val="28"/>
      <w:sz w:val="40"/>
    </w:rPr>
  </w:style>
  <w:style w:type="paragraph" w:styleId="Heading2">
    <w:name w:val="heading 2"/>
    <w:basedOn w:val="Heading1"/>
    <w:next w:val="Normal"/>
    <w:qFormat/>
    <w:rsid w:val="007461CF"/>
    <w:pPr>
      <w:numPr>
        <w:ilvl w:val="1"/>
      </w:numPr>
      <w:tabs>
        <w:tab w:val="left" w:pos="709"/>
      </w:tabs>
      <w:spacing w:before="600"/>
      <w:outlineLvl w:val="1"/>
    </w:pPr>
    <w:rPr>
      <w:sz w:val="32"/>
    </w:rPr>
  </w:style>
  <w:style w:type="paragraph" w:styleId="Heading3">
    <w:name w:val="heading 3"/>
    <w:basedOn w:val="Heading1"/>
    <w:next w:val="Normal"/>
    <w:qFormat/>
    <w:rsid w:val="007461CF"/>
    <w:pPr>
      <w:numPr>
        <w:ilvl w:val="2"/>
      </w:numPr>
      <w:tabs>
        <w:tab w:val="clear" w:pos="720"/>
        <w:tab w:val="left" w:pos="794"/>
      </w:tabs>
      <w:spacing w:before="360"/>
      <w:ind w:left="794" w:hanging="794"/>
      <w:outlineLvl w:val="2"/>
    </w:pPr>
    <w:rPr>
      <w:sz w:val="24"/>
    </w:rPr>
  </w:style>
  <w:style w:type="paragraph" w:styleId="Heading4">
    <w:name w:val="heading 4"/>
    <w:basedOn w:val="Heading1"/>
    <w:next w:val="Normal"/>
    <w:qFormat/>
    <w:rsid w:val="007461CF"/>
    <w:pPr>
      <w:numPr>
        <w:numId w:val="0"/>
      </w:numPr>
      <w:spacing w:before="240" w:after="120"/>
      <w:outlineLvl w:val="3"/>
    </w:pPr>
    <w:rPr>
      <w:b w:val="0"/>
      <w:iCs/>
      <w:sz w:val="24"/>
    </w:rPr>
  </w:style>
  <w:style w:type="paragraph" w:styleId="Heading5">
    <w:name w:val="heading 5"/>
    <w:basedOn w:val="Normal"/>
    <w:next w:val="Normal"/>
    <w:qFormat/>
    <w:pPr>
      <w:tabs>
        <w:tab w:val="left" w:pos="1008"/>
      </w:tabs>
      <w:spacing w:before="240" w:after="60"/>
      <w:outlineLvl w:val="4"/>
    </w:pPr>
    <w:rPr>
      <w:sz w:val="22"/>
    </w:rPr>
  </w:style>
  <w:style w:type="paragraph" w:styleId="Heading6">
    <w:name w:val="heading 6"/>
    <w:basedOn w:val="Normal"/>
    <w:next w:val="Normal"/>
    <w:qFormat/>
    <w:pPr>
      <w:tabs>
        <w:tab w:val="left" w:pos="1152"/>
      </w:tabs>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44E4"/>
    <w:pPr>
      <w:tabs>
        <w:tab w:val="center" w:pos="4819"/>
        <w:tab w:val="right" w:pos="9638"/>
      </w:tabs>
    </w:pPr>
  </w:style>
  <w:style w:type="paragraph" w:styleId="Footer">
    <w:name w:val="footer"/>
    <w:basedOn w:val="Normal"/>
    <w:rsid w:val="002344E4"/>
    <w:pPr>
      <w:tabs>
        <w:tab w:val="center" w:pos="4819"/>
        <w:tab w:val="right" w:pos="9638"/>
      </w:tabs>
    </w:pPr>
  </w:style>
  <w:style w:type="paragraph" w:customStyle="1" w:styleId="Heading1notinToC">
    <w:name w:val="Heading 1 (not in ToC)"/>
    <w:basedOn w:val="Heading1TOCandnotnumbered"/>
    <w:next w:val="Normal"/>
    <w:rsid w:val="00A857D8"/>
    <w:pPr>
      <w:outlineLvl w:val="9"/>
    </w:pPr>
  </w:style>
  <w:style w:type="paragraph" w:styleId="TOC2">
    <w:name w:val="toc 2"/>
    <w:basedOn w:val="Normal"/>
    <w:next w:val="Normal"/>
    <w:uiPriority w:val="39"/>
    <w:rsid w:val="002B302B"/>
    <w:pPr>
      <w:tabs>
        <w:tab w:val="right" w:leader="dot" w:pos="8777"/>
      </w:tabs>
      <w:spacing w:after="0"/>
      <w:ind w:left="851" w:right="567" w:hanging="567"/>
      <w:jc w:val="left"/>
    </w:pPr>
    <w:rPr>
      <w:noProof/>
    </w:rPr>
  </w:style>
  <w:style w:type="paragraph" w:styleId="TOC1">
    <w:name w:val="toc 1"/>
    <w:basedOn w:val="Normal"/>
    <w:next w:val="Normal"/>
    <w:uiPriority w:val="39"/>
    <w:rsid w:val="002B302B"/>
    <w:pPr>
      <w:tabs>
        <w:tab w:val="right" w:leader="dot" w:pos="8777"/>
      </w:tabs>
      <w:spacing w:before="240" w:after="0"/>
      <w:ind w:left="284" w:right="567" w:hanging="284"/>
      <w:jc w:val="left"/>
    </w:pPr>
    <w:rPr>
      <w:b/>
      <w:noProof/>
    </w:rPr>
  </w:style>
  <w:style w:type="paragraph" w:styleId="TOC3">
    <w:name w:val="toc 3"/>
    <w:basedOn w:val="Normal"/>
    <w:next w:val="Normal"/>
    <w:uiPriority w:val="39"/>
    <w:rsid w:val="002B302B"/>
    <w:pPr>
      <w:tabs>
        <w:tab w:val="right" w:leader="dot" w:pos="8777"/>
      </w:tabs>
      <w:spacing w:after="0"/>
      <w:ind w:left="1418" w:right="567" w:hanging="709"/>
      <w:jc w:val="left"/>
    </w:pPr>
    <w:rPr>
      <w:noProof/>
    </w:rPr>
  </w:style>
  <w:style w:type="paragraph" w:customStyle="1" w:styleId="CaptionAbove">
    <w:name w:val="Caption Above"/>
    <w:basedOn w:val="Normal"/>
    <w:rsid w:val="00F334DC"/>
    <w:pPr>
      <w:keepNext/>
      <w:keepLines/>
      <w:jc w:val="left"/>
    </w:pPr>
    <w:rPr>
      <w:i/>
    </w:rPr>
  </w:style>
  <w:style w:type="paragraph" w:styleId="TableofFigures">
    <w:name w:val="table of figures"/>
    <w:basedOn w:val="Normal"/>
    <w:next w:val="Normal"/>
    <w:uiPriority w:val="99"/>
    <w:rsid w:val="00073633"/>
    <w:pPr>
      <w:ind w:left="1134" w:right="567" w:hanging="1134"/>
    </w:pPr>
  </w:style>
  <w:style w:type="paragraph" w:customStyle="1" w:styleId="FrontmatterTitle">
    <w:name w:val="Frontmatter Title"/>
    <w:basedOn w:val="FrontmatterText1"/>
    <w:next w:val="FrontmatterText1"/>
    <w:rsid w:val="00576D59"/>
    <w:rPr>
      <w:b/>
      <w:bCs/>
      <w:sz w:val="36"/>
      <w:szCs w:val="28"/>
    </w:rPr>
  </w:style>
  <w:style w:type="paragraph" w:customStyle="1" w:styleId="FrontmatterText1">
    <w:name w:val="Frontmatter Text 1"/>
    <w:basedOn w:val="Normal"/>
    <w:rsid w:val="005C47F5"/>
    <w:pPr>
      <w:autoSpaceDE w:val="0"/>
      <w:autoSpaceDN w:val="0"/>
      <w:adjustRightInd w:val="0"/>
      <w:spacing w:after="0"/>
      <w:jc w:val="center"/>
    </w:pPr>
    <w:rPr>
      <w:rFonts w:ascii="Verdana" w:hAnsi="Verdana" w:cs="Arial"/>
      <w:sz w:val="28"/>
      <w:szCs w:val="18"/>
    </w:rPr>
  </w:style>
  <w:style w:type="paragraph" w:styleId="BalloonText">
    <w:name w:val="Balloon Text"/>
    <w:basedOn w:val="Normal"/>
    <w:semiHidden/>
    <w:rsid w:val="00280CF8"/>
    <w:rPr>
      <w:rFonts w:ascii="Tahoma" w:hAnsi="Tahoma" w:cs="Tahoma"/>
      <w:sz w:val="16"/>
      <w:szCs w:val="16"/>
    </w:rPr>
  </w:style>
  <w:style w:type="character" w:styleId="CommentReference">
    <w:name w:val="annotation reference"/>
    <w:semiHidden/>
    <w:rsid w:val="00EC3AF9"/>
    <w:rPr>
      <w:sz w:val="16"/>
      <w:szCs w:val="16"/>
    </w:rPr>
  </w:style>
  <w:style w:type="paragraph" w:styleId="CommentText">
    <w:name w:val="annotation text"/>
    <w:basedOn w:val="Normal"/>
    <w:semiHidden/>
    <w:rsid w:val="00EC3AF9"/>
    <w:rPr>
      <w:sz w:val="20"/>
    </w:rPr>
  </w:style>
  <w:style w:type="paragraph" w:styleId="CommentSubject">
    <w:name w:val="annotation subject"/>
    <w:basedOn w:val="CommentText"/>
    <w:next w:val="CommentText"/>
    <w:semiHidden/>
    <w:rsid w:val="00EC3AF9"/>
    <w:rPr>
      <w:b/>
      <w:bCs/>
    </w:rPr>
  </w:style>
  <w:style w:type="paragraph" w:customStyle="1" w:styleId="Heading1TOCandnotnumbered">
    <w:name w:val="Heading 1 (TOC and not numbered)"/>
    <w:basedOn w:val="Heading1"/>
    <w:next w:val="Normal"/>
    <w:uiPriority w:val="1"/>
    <w:qFormat/>
    <w:rsid w:val="00883FC5"/>
    <w:pPr>
      <w:numPr>
        <w:numId w:val="0"/>
      </w:numPr>
    </w:pPr>
  </w:style>
  <w:style w:type="paragraph" w:customStyle="1" w:styleId="FrontmatterText2">
    <w:name w:val="Frontmatter Text 2"/>
    <w:basedOn w:val="FrontmatterText1"/>
    <w:rsid w:val="008B5BB9"/>
    <w:rPr>
      <w:sz w:val="24"/>
    </w:rPr>
  </w:style>
  <w:style w:type="paragraph" w:customStyle="1" w:styleId="FrontmatterCopyrightPage">
    <w:name w:val="Frontmatter Copyright Page"/>
    <w:basedOn w:val="Normal"/>
    <w:rsid w:val="005C47F5"/>
    <w:pPr>
      <w:autoSpaceDE w:val="0"/>
      <w:autoSpaceDN w:val="0"/>
      <w:adjustRightInd w:val="0"/>
      <w:spacing w:after="0"/>
      <w:jc w:val="left"/>
    </w:pPr>
    <w:rPr>
      <w:szCs w:val="24"/>
    </w:rPr>
  </w:style>
  <w:style w:type="paragraph" w:customStyle="1" w:styleId="CaptionBelow">
    <w:name w:val="Caption Below"/>
    <w:basedOn w:val="Normal"/>
    <w:rsid w:val="00F334DC"/>
    <w:pPr>
      <w:keepLines/>
      <w:jc w:val="left"/>
    </w:pPr>
    <w:rPr>
      <w:i/>
      <w:noProof/>
    </w:rPr>
  </w:style>
  <w:style w:type="paragraph" w:styleId="Caption">
    <w:name w:val="caption"/>
    <w:basedOn w:val="CaptionBelow"/>
    <w:next w:val="Normal"/>
    <w:qFormat/>
    <w:rsid w:val="002B3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MS%20Template%20-%20IS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368EE-6A19-4037-B180-E3AD4BBC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Template - ISL</Template>
  <TotalTime>1</TotalTime>
  <Pages>29</Pages>
  <Words>2510</Words>
  <Characters>12526</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MS Template</vt:lpstr>
    </vt:vector>
  </TitlesOfParts>
  <Company>Háskóli Íslands</Company>
  <LinksUpToDate>false</LinksUpToDate>
  <CharactersWithSpaces>15006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Template</dc:title>
  <dc:subject>Template for MS thesis documents</dc:subject>
  <dc:creator>Hlín Eyglóardóttir</dc:creator>
  <cp:keywords/>
  <cp:lastModifiedBy>Bryndís Jónsdóttir</cp:lastModifiedBy>
  <cp:revision>2</cp:revision>
  <cp:lastPrinted>2009-04-22T14:57:00Z</cp:lastPrinted>
  <dcterms:created xsi:type="dcterms:W3CDTF">2018-02-07T13:14:00Z</dcterms:created>
  <dcterms:modified xsi:type="dcterms:W3CDTF">2018-02-07T13:14:00Z</dcterms:modified>
</cp:coreProperties>
</file>